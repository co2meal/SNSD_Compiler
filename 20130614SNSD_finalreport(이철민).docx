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67" w:rsidRPr="007B373B" w:rsidRDefault="00BD7467" w:rsidP="003B46F9">
      <w:pPr>
        <w:pStyle w:val="a3"/>
        <w:rPr>
          <w:sz w:val="16"/>
          <w:szCs w:val="16"/>
        </w:rPr>
      </w:pPr>
      <w:r w:rsidRPr="007B373B">
        <w:rPr>
          <w:sz w:val="16"/>
          <w:szCs w:val="16"/>
        </w:rPr>
        <w:t xml:space="preserve">2013 1st </w:t>
      </w:r>
      <w:r w:rsidR="007B373B">
        <w:rPr>
          <w:rFonts w:hint="eastAsia"/>
          <w:sz w:val="16"/>
          <w:szCs w:val="16"/>
        </w:rPr>
        <w:t>Compiler Programming Team P</w:t>
      </w:r>
      <w:r w:rsidRPr="007B373B">
        <w:rPr>
          <w:rFonts w:hint="eastAsia"/>
          <w:sz w:val="16"/>
          <w:szCs w:val="16"/>
        </w:rPr>
        <w:t>roject #</w:t>
      </w:r>
      <w:r w:rsidR="007B373B">
        <w:rPr>
          <w:sz w:val="16"/>
          <w:szCs w:val="16"/>
        </w:rPr>
        <w:t>1</w:t>
      </w:r>
    </w:p>
    <w:p w:rsidR="00BD7467" w:rsidRPr="007B373B" w:rsidRDefault="00BD7467" w:rsidP="003B46F9">
      <w:pPr>
        <w:pStyle w:val="a3"/>
      </w:pPr>
    </w:p>
    <w:p w:rsidR="00BD7467" w:rsidRPr="007B373B" w:rsidRDefault="00BD7467" w:rsidP="00BD7467"/>
    <w:p w:rsidR="00BD7467" w:rsidRPr="007B373B" w:rsidRDefault="00BD7467" w:rsidP="00BD7467"/>
    <w:p w:rsidR="00BD7467" w:rsidRDefault="00A068B7" w:rsidP="00F903CE">
      <w:pPr>
        <w:jc w:val="center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>SNSD Interpreter</w:t>
      </w:r>
    </w:p>
    <w:p w:rsidR="007B373B" w:rsidRPr="007B373B" w:rsidRDefault="007B373B" w:rsidP="00F903CE">
      <w:pPr>
        <w:jc w:val="center"/>
      </w:pPr>
      <w:r>
        <w:rPr>
          <w:rFonts w:hint="eastAsia"/>
        </w:rPr>
        <w:t xml:space="preserve">간단한 </w:t>
      </w:r>
      <w:r>
        <w:t xml:space="preserve">interpreter </w:t>
      </w:r>
      <w:r>
        <w:rPr>
          <w:rFonts w:hint="eastAsia"/>
        </w:rPr>
        <w:t>언어</w:t>
      </w:r>
    </w:p>
    <w:p w:rsidR="00BD7467" w:rsidRPr="007B373B" w:rsidRDefault="00BD7467" w:rsidP="00A578A5">
      <w:pPr>
        <w:jc w:val="center"/>
        <w:rPr>
          <w:sz w:val="18"/>
        </w:rPr>
      </w:pPr>
    </w:p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/>
    <w:p w:rsidR="00BD7467" w:rsidRPr="007B373B" w:rsidRDefault="00BD7467" w:rsidP="00BD7467">
      <w:pPr>
        <w:rPr>
          <w:sz w:val="28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  <w:r>
        <w:rPr>
          <w:rFonts w:hint="eastAsia"/>
          <w:sz w:val="28"/>
          <w:lang w:val="ko-KR"/>
        </w:rPr>
        <w:t>김태연</w:t>
      </w:r>
    </w:p>
    <w:p w:rsidR="007B373B" w:rsidRDefault="007B373B" w:rsidP="00BD7467">
      <w:pPr>
        <w:jc w:val="right"/>
        <w:rPr>
          <w:sz w:val="28"/>
          <w:lang w:val="ko-KR"/>
        </w:rPr>
      </w:pPr>
      <w:r>
        <w:rPr>
          <w:rFonts w:hint="eastAsia"/>
          <w:sz w:val="28"/>
          <w:lang w:val="ko-KR"/>
        </w:rPr>
        <w:t>이재연</w:t>
      </w:r>
    </w:p>
    <w:p w:rsidR="007B373B" w:rsidRDefault="00BD7467" w:rsidP="007B373B">
      <w:pPr>
        <w:jc w:val="right"/>
        <w:rPr>
          <w:sz w:val="28"/>
          <w:lang w:val="ko-KR"/>
        </w:rPr>
      </w:pPr>
      <w:r w:rsidRPr="00BD7467">
        <w:rPr>
          <w:rFonts w:hint="eastAsia"/>
          <w:sz w:val="28"/>
          <w:lang w:val="ko-KR"/>
        </w:rPr>
        <w:t>201125162이철민</w:t>
      </w:r>
    </w:p>
    <w:sdt>
      <w:sdtPr>
        <w:rPr>
          <w:rFonts w:ascii="바탕" w:eastAsia="바탕" w:hAnsi="바탕" w:cs="바탕" w:hint="eastAsia"/>
          <w:color w:val="auto"/>
          <w:sz w:val="22"/>
          <w:szCs w:val="22"/>
          <w:lang w:val="ko-KR"/>
        </w:rPr>
        <w:id w:val="1164984240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 w:hint="default"/>
          <w:b/>
          <w:bCs/>
        </w:rPr>
      </w:sdtEndPr>
      <w:sdtContent>
        <w:p w:rsidR="007B373B" w:rsidRDefault="007B373B">
          <w:pPr>
            <w:pStyle w:val="TOC"/>
          </w:pPr>
          <w:r>
            <w:rPr>
              <w:rFonts w:ascii="바탕" w:eastAsia="바탕" w:hAnsi="바탕" w:cs="바탕" w:hint="eastAsia"/>
              <w:lang w:val="ko-KR"/>
            </w:rPr>
            <w:t>목차</w:t>
          </w:r>
        </w:p>
        <w:p w:rsidR="00407985" w:rsidRDefault="007B373B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993404" w:history="1">
            <w:r w:rsidR="00407985" w:rsidRPr="00FA51D5">
              <w:rPr>
                <w:rStyle w:val="af5"/>
                <w:noProof/>
              </w:rPr>
              <w:t>1</w:t>
            </w:r>
            <w:r w:rsidR="00407985"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="00407985" w:rsidRPr="00FA51D5">
              <w:rPr>
                <w:rStyle w:val="af5"/>
                <w:noProof/>
                <w:lang w:val="ko-KR"/>
              </w:rPr>
              <w:t>서론</w:t>
            </w:r>
            <w:r w:rsidR="00407985">
              <w:rPr>
                <w:noProof/>
                <w:webHidden/>
              </w:rPr>
              <w:tab/>
            </w:r>
            <w:r w:rsidR="00407985">
              <w:rPr>
                <w:noProof/>
                <w:webHidden/>
              </w:rPr>
              <w:fldChar w:fldCharType="begin"/>
            </w:r>
            <w:r w:rsidR="00407985">
              <w:rPr>
                <w:noProof/>
                <w:webHidden/>
              </w:rPr>
              <w:instrText xml:space="preserve"> PAGEREF _Toc358993404 \h </w:instrText>
            </w:r>
            <w:r w:rsidR="00407985">
              <w:rPr>
                <w:noProof/>
                <w:webHidden/>
              </w:rPr>
            </w:r>
            <w:r w:rsidR="00407985">
              <w:rPr>
                <w:noProof/>
                <w:webHidden/>
              </w:rPr>
              <w:fldChar w:fldCharType="separate"/>
            </w:r>
            <w:r w:rsidR="00407985">
              <w:rPr>
                <w:noProof/>
                <w:webHidden/>
              </w:rPr>
              <w:t>4</w:t>
            </w:r>
            <w:r w:rsidR="00407985"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05" w:history="1">
            <w:r w:rsidRPr="00FA51D5">
              <w:rPr>
                <w:rStyle w:val="af5"/>
                <w:noProof/>
                <w:lang w:val="ko-K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06" w:history="1">
            <w:r w:rsidRPr="00FA51D5">
              <w:rPr>
                <w:rStyle w:val="af5"/>
                <w:noProof/>
                <w:lang w:val="ko-KR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지원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07" w:history="1">
            <w:r w:rsidRPr="00FA51D5">
              <w:rPr>
                <w:rStyle w:val="af5"/>
                <w:noProof/>
                <w:lang w:val="ko-KR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체" w:eastAsia="바탕체" w:hAnsi="바탕체" w:cs="바탕체"/>
                <w:noProof/>
                <w:lang w:val="ko-KR"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08" w:history="1">
            <w:r w:rsidRPr="00FA51D5">
              <w:rPr>
                <w:rStyle w:val="af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체" w:eastAsia="바탕체" w:hAnsi="바탕체" w:cs="바탕체"/>
                <w:noProof/>
              </w:rPr>
              <w:t>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09" w:history="1">
            <w:r w:rsidRPr="00FA51D5">
              <w:rPr>
                <w:rStyle w:val="af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체" w:eastAsia="바탕체" w:hAnsi="바탕체" w:cs="바탕체"/>
                <w:noProof/>
              </w:rPr>
              <w:t>수식(expression)과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0" w:history="1">
            <w:r w:rsidRPr="00FA51D5">
              <w:rPr>
                <w:rStyle w:val="af5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체" w:eastAsia="바탕체" w:hAnsi="바탕체" w:cs="바탕체"/>
                <w:noProof/>
              </w:rPr>
              <w:t>문장(statement)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1" w:history="1">
            <w:r w:rsidRPr="00FA51D5">
              <w:rPr>
                <w:rStyle w:val="af5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" w:hAnsi="바탕" w:cs="바탕"/>
                <w:noProof/>
              </w:rPr>
              <w:t>함수</w:t>
            </w:r>
            <w:r w:rsidRPr="00FA51D5">
              <w:rPr>
                <w:rStyle w:val="af5"/>
                <w:noProof/>
              </w:rPr>
              <w:t>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2" w:history="1">
            <w:r w:rsidRPr="00FA51D5">
              <w:rPr>
                <w:rStyle w:val="af5"/>
                <w:noProof/>
                <w:lang w:val="ko-K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3" w:history="1">
            <w:r w:rsidRPr="00FA51D5">
              <w:rPr>
                <w:rStyle w:val="af5"/>
                <w:noProof/>
                <w:lang w:val="ko-K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lexlexical analyzer의 축소 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4" w:history="1">
            <w:r w:rsidRPr="00FA51D5">
              <w:rPr>
                <w:rStyle w:val="af5"/>
                <w:noProof/>
                <w:lang w:val="ko-KR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5" w:history="1">
            <w:r w:rsidRPr="00FA51D5">
              <w:rPr>
                <w:rStyle w:val="af5"/>
                <w:noProof/>
                <w:lang w:val="ko-KR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eastAsia="바탕체" w:cs="바탕체"/>
                <w:noProof/>
                <w:lang w:val="ko-KR"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6" w:history="1">
            <w:r w:rsidRPr="00FA51D5">
              <w:rPr>
                <w:rStyle w:val="af5"/>
                <w:noProof/>
                <w:lang w:val="ko-KR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7" w:history="1">
            <w:r w:rsidRPr="00FA51D5">
              <w:rPr>
                <w:rStyle w:val="af5"/>
                <w:noProof/>
                <w:lang w:val="ko-K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8" w:history="1">
            <w:r w:rsidRPr="00FA51D5">
              <w:rPr>
                <w:rStyle w:val="af5"/>
                <w:noProof/>
                <w:lang w:val="ko-K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  <w:lang w:val="ko-KR"/>
              </w:rPr>
              <w:t>자료구조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19" w:history="1">
            <w:r w:rsidRPr="00FA51D5">
              <w:rPr>
                <w:rStyle w:val="af5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0" w:history="1">
            <w:r w:rsidRPr="00FA51D5">
              <w:rPr>
                <w:rStyle w:val="af5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1" w:history="1">
            <w:r w:rsidRPr="00FA51D5">
              <w:rPr>
                <w:rStyle w:val="af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모듈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2" w:history="1">
            <w:r w:rsidRPr="00FA51D5">
              <w:rPr>
                <w:rStyle w:val="af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3" w:history="1">
            <w:r w:rsidRPr="00FA51D5">
              <w:rPr>
                <w:rStyle w:val="af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Verbatim copied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4" w:history="1">
            <w:r w:rsidRPr="00FA51D5">
              <w:rPr>
                <w:rStyle w:val="af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Definition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5" w:history="1">
            <w:r w:rsidRPr="00FA51D5">
              <w:rPr>
                <w:rStyle w:val="af5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Rule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6" w:history="1">
            <w:r w:rsidRPr="00FA51D5">
              <w:rPr>
                <w:rStyle w:val="af5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User-Defined Code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7" w:history="1">
            <w:r w:rsidRPr="00FA51D5">
              <w:rPr>
                <w:rStyle w:val="af5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rFonts w:ascii="바탕" w:hAnsi="바탕" w:cs="바탕"/>
                <w:noProof/>
              </w:rPr>
              <w:t xml:space="preserve">Expression, Factor, Terminal </w:t>
            </w:r>
            <w:r w:rsidRPr="00FA51D5">
              <w:rPr>
                <w:rStyle w:val="af5"/>
                <w:rFonts w:ascii="바탕" w:hAnsi="바탕" w:cs="바탕"/>
                <w:noProof/>
              </w:rPr>
              <w:t>노드</w:t>
            </w:r>
            <w:r w:rsidRPr="00FA51D5">
              <w:rPr>
                <w:rStyle w:val="af5"/>
                <w:rFonts w:ascii="바탕" w:hAnsi="바탕" w:cs="바탕"/>
                <w:noProof/>
              </w:rPr>
              <w:t xml:space="preserve"> </w:t>
            </w:r>
            <w:r w:rsidRPr="00FA51D5">
              <w:rPr>
                <w:rStyle w:val="af5"/>
                <w:rFonts w:ascii="바탕" w:hAnsi="바탕" w:cs="바탕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8" w:history="1">
            <w:r w:rsidRPr="00FA51D5">
              <w:rPr>
                <w:rStyle w:val="af5"/>
                <w:rFonts w:ascii="바탕" w:hAnsi="바탕" w:cs="바탕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evalNode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29" w:history="1">
            <w:r w:rsidRPr="00FA51D5">
              <w:rPr>
                <w:rStyle w:val="af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결과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85" w:rsidRDefault="00407985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358993430" w:history="1">
            <w:r w:rsidRPr="00FA51D5">
              <w:rPr>
                <w:rStyle w:val="af5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</w:rPr>
              <w:tab/>
            </w:r>
            <w:r w:rsidRPr="00FA51D5">
              <w:rPr>
                <w:rStyle w:val="af5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3B" w:rsidRDefault="007B373B">
          <w:r>
            <w:rPr>
              <w:b/>
              <w:bCs/>
              <w:lang w:val="ko-KR"/>
            </w:rPr>
            <w:fldChar w:fldCharType="end"/>
          </w:r>
        </w:p>
      </w:sdtContent>
    </w:sdt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Default="007B373B" w:rsidP="00BD7467">
      <w:pPr>
        <w:jc w:val="right"/>
        <w:rPr>
          <w:sz w:val="28"/>
          <w:lang w:val="ko-KR"/>
        </w:rPr>
      </w:pPr>
    </w:p>
    <w:p w:rsidR="007B373B" w:rsidRPr="00BD7467" w:rsidRDefault="007B373B" w:rsidP="00BD7467">
      <w:pPr>
        <w:jc w:val="right"/>
        <w:rPr>
          <w:sz w:val="28"/>
          <w:lang w:val="ko-KR"/>
        </w:rPr>
      </w:pPr>
    </w:p>
    <w:p w:rsidR="00A87BE1" w:rsidRDefault="00DE7BB3" w:rsidP="003B46F9">
      <w:pPr>
        <w:pStyle w:val="1"/>
      </w:pPr>
      <w:bookmarkStart w:id="0" w:name="_Toc358993404"/>
      <w:r>
        <w:rPr>
          <w:rFonts w:hint="eastAsia"/>
          <w:lang w:val="ko-KR"/>
        </w:rPr>
        <w:lastRenderedPageBreak/>
        <w:t>서론</w:t>
      </w:r>
      <w:bookmarkEnd w:id="0"/>
    </w:p>
    <w:p w:rsidR="00A87BE1" w:rsidRDefault="00DE7BB3" w:rsidP="00C72B3C">
      <w:pPr>
        <w:pStyle w:val="2"/>
        <w:rPr>
          <w:lang w:val="ko-KR"/>
        </w:rPr>
      </w:pPr>
      <w:bookmarkStart w:id="1" w:name="_Toc358993405"/>
      <w:r>
        <w:rPr>
          <w:rFonts w:hint="eastAsia"/>
          <w:lang w:val="ko-KR"/>
        </w:rPr>
        <w:t>개요</w:t>
      </w:r>
      <w:bookmarkEnd w:id="1"/>
    </w:p>
    <w:p w:rsidR="00DE7BB3" w:rsidRPr="007B373B" w:rsidRDefault="00F903CE" w:rsidP="003B46F9">
      <w:r>
        <w:rPr>
          <w:rFonts w:hint="eastAsia"/>
          <w:lang w:val="ko-KR"/>
        </w:rPr>
        <w:t xml:space="preserve"> </w:t>
      </w:r>
      <w:r w:rsidR="007B373B" w:rsidRPr="007B373B">
        <w:rPr>
          <w:lang w:val="ko-KR"/>
        </w:rPr>
        <w:t xml:space="preserve">i-lang은 간단한 interpreter형 언어이다. i-lang의 문법은 기본적으로 C언어와 유사하나 몇몇 구문은 차이가 있다. 인터프리터는 두 단계로 실행되는데, 일단 단위(문장 또는 함수)별로 코드를 syntax tree로 변경한 후, 즉시 </w:t>
      </w:r>
      <w:r w:rsidR="007B373B">
        <w:rPr>
          <w:rFonts w:hint="eastAsia"/>
          <w:lang w:val="ko-KR"/>
        </w:rPr>
        <w:t>i</w:t>
      </w:r>
      <w:r w:rsidR="007B373B">
        <w:rPr>
          <w:lang w:val="ko-KR"/>
        </w:rPr>
        <w:t>nterprete</w:t>
      </w:r>
      <w:r w:rsidR="007B373B" w:rsidRPr="007B373B">
        <w:rPr>
          <w:lang w:val="ko-KR"/>
        </w:rPr>
        <w:t>하여 그 결과를 보여준다.</w:t>
      </w:r>
    </w:p>
    <w:p w:rsidR="00DE7BB3" w:rsidRDefault="007B373B" w:rsidP="00C72B3C">
      <w:pPr>
        <w:pStyle w:val="2"/>
        <w:rPr>
          <w:lang w:val="ko-KR"/>
        </w:rPr>
      </w:pPr>
      <w:bookmarkStart w:id="2" w:name="_Toc358993406"/>
      <w:r>
        <w:rPr>
          <w:rFonts w:hint="eastAsia"/>
          <w:lang w:val="ko-KR"/>
        </w:rPr>
        <w:t>지원 요소</w:t>
      </w:r>
      <w:bookmarkEnd w:id="2"/>
    </w:p>
    <w:p w:rsidR="00731616" w:rsidRPr="00731616" w:rsidRDefault="007B373B" w:rsidP="00731616">
      <w:pPr>
        <w:pStyle w:val="3"/>
        <w:ind w:left="940" w:right="220" w:hanging="720"/>
        <w:rPr>
          <w:lang w:val="ko-KR"/>
        </w:rPr>
      </w:pPr>
      <w:bookmarkStart w:id="3" w:name="_Toc358993407"/>
      <w:r>
        <w:rPr>
          <w:rFonts w:ascii="바탕체" w:eastAsia="바탕체" w:hAnsi="바탕체" w:cs="바탕체" w:hint="eastAsia"/>
          <w:lang w:val="ko-KR"/>
        </w:rPr>
        <w:t>상수</w:t>
      </w:r>
      <w:bookmarkEnd w:id="3"/>
    </w:p>
    <w:p w:rsidR="008B12DB" w:rsidRDefault="007B373B" w:rsidP="007B373B">
      <w:pPr>
        <w:pStyle w:val="af2"/>
        <w:numPr>
          <w:ilvl w:val="0"/>
          <w:numId w:val="16"/>
        </w:numPr>
        <w:rPr>
          <w:lang w:val="ko-KR"/>
        </w:rPr>
      </w:pPr>
      <w:r w:rsidRPr="007B373B">
        <w:rPr>
          <w:rFonts w:hint="eastAsia"/>
          <w:lang w:val="ko-KR"/>
        </w:rPr>
        <w:t>정수형</w:t>
      </w:r>
      <w:r w:rsidRPr="007B373B">
        <w:rPr>
          <w:lang w:val="ko-KR"/>
        </w:rPr>
        <w:t xml:space="preserve"> 상수(int</w:t>
      </w:r>
      <w:r>
        <w:rPr>
          <w:rFonts w:hint="eastAsia"/>
          <w:lang w:val="ko-KR"/>
        </w:rPr>
        <w:t>eger</w:t>
      </w:r>
      <w:r w:rsidRPr="007B373B">
        <w:rPr>
          <w:lang w:val="ko-KR"/>
        </w:rPr>
        <w:t xml:space="preserve">)와 </w:t>
      </w:r>
      <w:proofErr w:type="spellStart"/>
      <w:r w:rsidRPr="007B373B">
        <w:rPr>
          <w:lang w:val="ko-KR"/>
        </w:rPr>
        <w:t>실수형</w:t>
      </w:r>
      <w:proofErr w:type="spellEnd"/>
      <w:r w:rsidRPr="007B373B">
        <w:rPr>
          <w:lang w:val="ko-KR"/>
        </w:rPr>
        <w:t xml:space="preserve"> 상수(double)를 지원함</w:t>
      </w:r>
    </w:p>
    <w:p w:rsidR="008B12DB" w:rsidRDefault="007B373B" w:rsidP="00731616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>지수에 대한 사항은 지원하지 않음</w:t>
      </w:r>
    </w:p>
    <w:p w:rsidR="00731616" w:rsidRPr="00731616" w:rsidRDefault="007B373B" w:rsidP="00731616">
      <w:pPr>
        <w:pStyle w:val="3"/>
        <w:ind w:left="940" w:right="220" w:hanging="720"/>
      </w:pPr>
      <w:bookmarkStart w:id="4" w:name="_Toc358993408"/>
      <w:r>
        <w:rPr>
          <w:rFonts w:ascii="바탕체" w:eastAsia="바탕체" w:hAnsi="바탕체" w:cs="바탕체" w:hint="eastAsia"/>
        </w:rPr>
        <w:t>변수</w:t>
      </w:r>
      <w:bookmarkEnd w:id="4"/>
    </w:p>
    <w:p w:rsidR="0073482F" w:rsidRDefault="007B373B" w:rsidP="00731616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>변수는 선언하지 않고 사용함</w:t>
      </w:r>
    </w:p>
    <w:p w:rsidR="00731616" w:rsidRDefault="007B373B" w:rsidP="00731616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>변수의 형(</w:t>
      </w:r>
      <w:r>
        <w:rPr>
          <w:lang w:val="ko-KR"/>
        </w:rPr>
        <w:t>type)</w:t>
      </w:r>
      <w:r>
        <w:rPr>
          <w:rFonts w:hint="eastAsia"/>
          <w:lang w:val="ko-KR"/>
        </w:rPr>
        <w:t>은 assign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 결정 됨</w:t>
      </w:r>
    </w:p>
    <w:p w:rsidR="008B12DB" w:rsidRDefault="007B373B" w:rsidP="00731616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>변수의 형(type)은 실행 시 변경이 가능함</w:t>
      </w:r>
    </w:p>
    <w:p w:rsidR="007B373B" w:rsidRPr="00731616" w:rsidRDefault="007B373B" w:rsidP="007B373B">
      <w:pPr>
        <w:pStyle w:val="3"/>
        <w:numPr>
          <w:ilvl w:val="2"/>
          <w:numId w:val="1"/>
        </w:numPr>
        <w:ind w:left="940" w:right="220"/>
      </w:pPr>
      <w:bookmarkStart w:id="5" w:name="_Toc358993409"/>
      <w:r>
        <w:rPr>
          <w:rFonts w:ascii="바탕체" w:eastAsia="바탕체" w:hAnsi="바탕체" w:cs="바탕체" w:hint="eastAsia"/>
        </w:rPr>
        <w:t>수식(expression</w:t>
      </w:r>
      <w:r>
        <w:rPr>
          <w:rFonts w:ascii="바탕체" w:eastAsia="바탕체" w:hAnsi="바탕체" w:cs="바탕체"/>
        </w:rPr>
        <w:t>)</w:t>
      </w:r>
      <w:r>
        <w:rPr>
          <w:rFonts w:ascii="바탕체" w:eastAsia="바탕체" w:hAnsi="바탕체" w:cs="바탕체" w:hint="eastAsia"/>
        </w:rPr>
        <w:t>과 연산자</w:t>
      </w:r>
      <w:bookmarkEnd w:id="5"/>
    </w:p>
    <w:p w:rsidR="007B373B" w:rsidRDefault="00901DCE" w:rsidP="007B373B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 xml:space="preserve">가감승제 연산자 </w:t>
      </w:r>
      <w:r>
        <w:rPr>
          <w:lang w:val="ko-KR"/>
        </w:rPr>
        <w:t>(+, -, *, /)</w:t>
      </w:r>
    </w:p>
    <w:p w:rsidR="00901DCE" w:rsidRDefault="00901DCE" w:rsidP="00901DCE">
      <w:pPr>
        <w:pStyle w:val="af2"/>
        <w:numPr>
          <w:ilvl w:val="0"/>
          <w:numId w:val="16"/>
        </w:numPr>
        <w:rPr>
          <w:lang w:val="ko-KR"/>
        </w:rPr>
      </w:pPr>
      <w:r w:rsidRPr="00901DCE">
        <w:rPr>
          <w:rFonts w:hint="eastAsia"/>
          <w:lang w:val="ko-KR"/>
        </w:rPr>
        <w:t>비교</w:t>
      </w:r>
      <w:r w:rsidRPr="00901DCE">
        <w:rPr>
          <w:lang w:val="ko-KR"/>
        </w:rPr>
        <w:t xml:space="preserve"> 연산</w:t>
      </w:r>
      <w:r>
        <w:rPr>
          <w:rFonts w:hint="eastAsia"/>
          <w:lang w:val="ko-KR"/>
        </w:rPr>
        <w:t>자</w:t>
      </w:r>
      <w:r w:rsidRPr="00901DCE">
        <w:rPr>
          <w:lang w:val="ko-KR"/>
        </w:rPr>
        <w:t xml:space="preserve"> (&gt;, &gt;=, &lt;, &lt;=, ==,</w:t>
      </w:r>
      <w:r>
        <w:rPr>
          <w:lang w:val="ko-KR"/>
        </w:rPr>
        <w:t xml:space="preserve"> </w:t>
      </w:r>
      <w:r w:rsidRPr="00901DCE">
        <w:rPr>
          <w:lang w:val="ko-KR"/>
        </w:rPr>
        <w:t>!=)</w:t>
      </w:r>
    </w:p>
    <w:p w:rsidR="007B373B" w:rsidRDefault="00901DCE" w:rsidP="00901DCE">
      <w:pPr>
        <w:pStyle w:val="af2"/>
        <w:numPr>
          <w:ilvl w:val="0"/>
          <w:numId w:val="16"/>
        </w:numPr>
        <w:rPr>
          <w:lang w:val="ko-KR"/>
        </w:rPr>
      </w:pPr>
      <w:r>
        <w:rPr>
          <w:rFonts w:hint="eastAsia"/>
          <w:lang w:val="ko-KR"/>
        </w:rPr>
        <w:t>할당, 대입 연산자</w:t>
      </w:r>
      <w:r w:rsidRPr="00901DCE">
        <w:rPr>
          <w:lang w:val="ko-KR"/>
        </w:rPr>
        <w:t>assignment operator(=)</w:t>
      </w:r>
    </w:p>
    <w:p w:rsidR="00901DCE" w:rsidRPr="00901DCE" w:rsidRDefault="00901DCE" w:rsidP="00901DCE">
      <w:pPr>
        <w:pStyle w:val="af2"/>
        <w:numPr>
          <w:ilvl w:val="0"/>
          <w:numId w:val="16"/>
        </w:numPr>
        <w:rPr>
          <w:lang w:val="ko-KR"/>
        </w:rPr>
      </w:pPr>
      <w:r w:rsidRPr="00901DCE">
        <w:rPr>
          <w:rFonts w:hint="eastAsia"/>
          <w:lang w:val="ko-KR"/>
        </w:rPr>
        <w:t>정수</w:t>
      </w:r>
      <w:r w:rsidRPr="00901DCE">
        <w:rPr>
          <w:lang w:val="ko-KR"/>
        </w:rPr>
        <w:t>, 실수 혼합식은 실수로 형을 변환</w:t>
      </w:r>
    </w:p>
    <w:p w:rsidR="00901DCE" w:rsidRPr="00731616" w:rsidRDefault="00901DCE" w:rsidP="00901DCE">
      <w:pPr>
        <w:pStyle w:val="3"/>
        <w:numPr>
          <w:ilvl w:val="2"/>
          <w:numId w:val="1"/>
        </w:numPr>
        <w:ind w:left="940" w:right="220"/>
      </w:pPr>
      <w:bookmarkStart w:id="6" w:name="_Toc358993410"/>
      <w:r>
        <w:rPr>
          <w:rFonts w:ascii="바탕체" w:eastAsia="바탕체" w:hAnsi="바탕체" w:cs="바탕체" w:hint="eastAsia"/>
        </w:rPr>
        <w:t>문장(statement)</w:t>
      </w:r>
      <w:bookmarkEnd w:id="6"/>
    </w:p>
    <w:p w:rsidR="00901DCE" w:rsidRDefault="00901DCE" w:rsidP="00901DCE">
      <w:pPr>
        <w:pStyle w:val="af2"/>
        <w:numPr>
          <w:ilvl w:val="0"/>
          <w:numId w:val="16"/>
        </w:numPr>
        <w:rPr>
          <w:lang w:val="ko-KR"/>
        </w:rPr>
      </w:pPr>
      <w:r w:rsidRPr="00901DCE">
        <w:rPr>
          <w:rFonts w:hint="eastAsia"/>
          <w:lang w:val="ko-KR"/>
        </w:rPr>
        <w:t>기본</w:t>
      </w:r>
      <w:r w:rsidRPr="00901DCE">
        <w:rPr>
          <w:lang w:val="ko-KR"/>
        </w:rPr>
        <w:t xml:space="preserve"> 문장은 수식에 ‘;’</w:t>
      </w:r>
      <w:proofErr w:type="spellStart"/>
      <w:r w:rsidRPr="00901DCE">
        <w:rPr>
          <w:lang w:val="ko-KR"/>
        </w:rPr>
        <w:t>를</w:t>
      </w:r>
      <w:proofErr w:type="spellEnd"/>
      <w:r w:rsidRPr="00901DCE">
        <w:rPr>
          <w:lang w:val="ko-KR"/>
        </w:rPr>
        <w:t xml:space="preserve"> 넣어 문장을 만든다. 단, 하나의 문장이 여러 라인에 걸쳐 있을 수는 있지만, 두</w:t>
      </w:r>
      <w:r>
        <w:rPr>
          <w:rFonts w:hint="eastAsia"/>
          <w:lang w:val="ko-KR"/>
        </w:rPr>
        <w:t xml:space="preserve"> </w:t>
      </w:r>
      <w:r w:rsidRPr="00901DCE">
        <w:rPr>
          <w:lang w:val="ko-KR"/>
        </w:rPr>
        <w:t>개의 문장이 하나의 라인에 놓일 수 없다.</w:t>
      </w:r>
    </w:p>
    <w:p w:rsidR="00901DCE" w:rsidRDefault="00901DCE" w:rsidP="00C5361A">
      <w:pPr>
        <w:pStyle w:val="4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statement</w:t>
      </w:r>
    </w:p>
    <w:tbl>
      <w:tblPr>
        <w:tblStyle w:val="af4"/>
        <w:tblW w:w="0" w:type="auto"/>
        <w:tblInd w:w="1080" w:type="dxa"/>
        <w:tblLook w:val="04A0" w:firstRow="1" w:lastRow="0" w:firstColumn="1" w:lastColumn="0" w:noHBand="0" w:noVBand="1"/>
      </w:tblPr>
      <w:tblGrid>
        <w:gridCol w:w="3026"/>
      </w:tblGrid>
      <w:tr w:rsidR="00901DCE" w:rsidTr="00901DCE">
        <w:tc>
          <w:tcPr>
            <w:tcW w:w="3026" w:type="dxa"/>
          </w:tcPr>
          <w:p w:rsidR="00901DCE" w:rsidRDefault="00901DCE" w:rsidP="00901DCE">
            <w:pPr>
              <w:ind w:firstLineChars="166" w:firstLine="365"/>
            </w:pPr>
            <w:r w:rsidRPr="00901DCE">
              <w:rPr>
                <w:rFonts w:hint="eastAsia"/>
                <w:b/>
              </w:rPr>
              <w:t>if</w:t>
            </w:r>
            <w:r>
              <w:rPr>
                <w:rFonts w:hint="eastAsia"/>
              </w:rPr>
              <w:t xml:space="preserve"> (expression)</w:t>
            </w:r>
          </w:p>
          <w:p w:rsidR="00901DCE" w:rsidRDefault="00901DCE" w:rsidP="00901DCE">
            <w:pPr>
              <w:ind w:firstLineChars="166" w:firstLine="365"/>
            </w:pPr>
            <w:r>
              <w:tab/>
              <w:t>statement list</w:t>
            </w:r>
          </w:p>
          <w:p w:rsidR="00901DCE" w:rsidRPr="00901DCE" w:rsidRDefault="00901DCE" w:rsidP="00901DCE">
            <w:pPr>
              <w:ind w:firstLineChars="166" w:firstLine="365"/>
              <w:rPr>
                <w:b/>
              </w:rPr>
            </w:pPr>
            <w:r w:rsidRPr="00901DCE">
              <w:rPr>
                <w:b/>
              </w:rPr>
              <w:t>else</w:t>
            </w:r>
          </w:p>
          <w:p w:rsidR="00901DCE" w:rsidRDefault="00901DCE" w:rsidP="00901DCE">
            <w:pPr>
              <w:ind w:firstLineChars="166" w:firstLine="365"/>
            </w:pPr>
            <w:r>
              <w:tab/>
              <w:t>statement list</w:t>
            </w:r>
          </w:p>
          <w:p w:rsidR="00901DCE" w:rsidRPr="00901DCE" w:rsidRDefault="00901DCE" w:rsidP="00901DCE">
            <w:pPr>
              <w:ind w:firstLineChars="166" w:firstLine="365"/>
              <w:rPr>
                <w:b/>
              </w:rPr>
            </w:pPr>
            <w:r w:rsidRPr="00901DCE">
              <w:rPr>
                <w:b/>
              </w:rPr>
              <w:t>end</w:t>
            </w:r>
          </w:p>
        </w:tc>
      </w:tr>
    </w:tbl>
    <w:p w:rsidR="00901DCE" w:rsidRPr="00901DCE" w:rsidRDefault="00901DCE" w:rsidP="00C5361A">
      <w:pPr>
        <w:pStyle w:val="4"/>
      </w:pPr>
      <w:proofErr w:type="gramStart"/>
      <w:r>
        <w:lastRenderedPageBreak/>
        <w:t>while</w:t>
      </w:r>
      <w:proofErr w:type="gramEnd"/>
      <w:r w:rsidRPr="00901DCE">
        <w:t xml:space="preserve"> statement</w:t>
      </w:r>
    </w:p>
    <w:tbl>
      <w:tblPr>
        <w:tblStyle w:val="af4"/>
        <w:tblW w:w="0" w:type="auto"/>
        <w:tblInd w:w="1080" w:type="dxa"/>
        <w:tblLook w:val="04A0" w:firstRow="1" w:lastRow="0" w:firstColumn="1" w:lastColumn="0" w:noHBand="0" w:noVBand="1"/>
      </w:tblPr>
      <w:tblGrid>
        <w:gridCol w:w="3026"/>
      </w:tblGrid>
      <w:tr w:rsidR="00901DCE" w:rsidTr="00901DCE">
        <w:tc>
          <w:tcPr>
            <w:tcW w:w="3026" w:type="dxa"/>
          </w:tcPr>
          <w:p w:rsidR="00901DCE" w:rsidRDefault="00901DCE" w:rsidP="00901DCE">
            <w:pPr>
              <w:ind w:firstLineChars="166" w:firstLine="365"/>
            </w:pPr>
            <w:r w:rsidRPr="00901DCE">
              <w:rPr>
                <w:b/>
              </w:rPr>
              <w:t>while</w:t>
            </w:r>
            <w:r>
              <w:rPr>
                <w:rFonts w:hint="eastAsia"/>
              </w:rPr>
              <w:t xml:space="preserve"> (expression)</w:t>
            </w:r>
          </w:p>
          <w:p w:rsidR="00901DCE" w:rsidRDefault="00901DCE" w:rsidP="00901DCE">
            <w:pPr>
              <w:ind w:firstLineChars="166" w:firstLine="365"/>
            </w:pPr>
            <w:r>
              <w:tab/>
              <w:t>statement list</w:t>
            </w:r>
          </w:p>
          <w:p w:rsidR="00901DCE" w:rsidRPr="00901DCE" w:rsidRDefault="00901DCE" w:rsidP="00901DCE">
            <w:pPr>
              <w:ind w:firstLineChars="166" w:firstLine="365"/>
              <w:rPr>
                <w:b/>
              </w:rPr>
            </w:pPr>
            <w:r w:rsidRPr="00901DCE">
              <w:rPr>
                <w:b/>
              </w:rPr>
              <w:t>end</w:t>
            </w:r>
          </w:p>
        </w:tc>
      </w:tr>
    </w:tbl>
    <w:p w:rsidR="00901DCE" w:rsidRPr="00901DCE" w:rsidRDefault="00901DCE" w:rsidP="00901DCE">
      <w:pPr>
        <w:pStyle w:val="af2"/>
        <w:ind w:left="1080"/>
        <w:rPr>
          <w:lang w:val="ko-KR"/>
        </w:rPr>
      </w:pPr>
    </w:p>
    <w:p w:rsidR="00901DCE" w:rsidRPr="00731616" w:rsidRDefault="00901DCE" w:rsidP="00901DCE">
      <w:pPr>
        <w:pStyle w:val="3"/>
        <w:ind w:left="939" w:right="220" w:hanging="719"/>
      </w:pPr>
      <w:bookmarkStart w:id="7" w:name="_Toc358993411"/>
      <w:r>
        <w:rPr>
          <w:rFonts w:ascii="바탕" w:eastAsia="맑은 고딕" w:hAnsi="바탕" w:cs="바탕" w:hint="eastAsia"/>
        </w:rPr>
        <w:t>함수</w:t>
      </w:r>
      <w:r w:rsidRPr="00901DCE">
        <w:rPr>
          <w:rFonts w:hint="eastAsia"/>
        </w:rPr>
        <w:t>(</w:t>
      </w:r>
      <w:r>
        <w:t>function</w:t>
      </w:r>
      <w:r w:rsidRPr="00901DCE">
        <w:rPr>
          <w:rFonts w:hint="eastAsia"/>
        </w:rPr>
        <w:t>)</w:t>
      </w:r>
      <w:bookmarkEnd w:id="7"/>
    </w:p>
    <w:p w:rsidR="00DE7BB3" w:rsidRPr="00901DCE" w:rsidRDefault="00901DCE" w:rsidP="00901DCE">
      <w:pPr>
        <w:pStyle w:val="af2"/>
        <w:numPr>
          <w:ilvl w:val="0"/>
          <w:numId w:val="16"/>
        </w:numPr>
      </w:pPr>
      <w:r w:rsidRPr="00901DCE">
        <w:rPr>
          <w:b/>
          <w:lang w:val="ko-KR"/>
        </w:rPr>
        <w:t>def</w:t>
      </w:r>
      <w:r w:rsidRPr="00901DCE">
        <w:rPr>
          <w:lang w:val="ko-KR"/>
        </w:rPr>
        <w:t xml:space="preserve">로 시작하고 </w:t>
      </w:r>
      <w:r w:rsidRPr="00901DCE">
        <w:rPr>
          <w:b/>
          <w:lang w:val="ko-KR"/>
        </w:rPr>
        <w:t>end</w:t>
      </w:r>
      <w:r w:rsidRPr="00901DCE">
        <w:rPr>
          <w:lang w:val="ko-KR"/>
        </w:rPr>
        <w:t>로 끝남</w:t>
      </w:r>
    </w:p>
    <w:p w:rsidR="00901DCE" w:rsidRDefault="00901DCE" w:rsidP="00901DCE">
      <w:pPr>
        <w:pStyle w:val="af2"/>
        <w:numPr>
          <w:ilvl w:val="0"/>
          <w:numId w:val="16"/>
        </w:numPr>
      </w:pPr>
      <w:r>
        <w:t>parameter의 type이나 return type을 명시하지 않음</w:t>
      </w:r>
    </w:p>
    <w:p w:rsidR="00901DCE" w:rsidRDefault="00901DCE" w:rsidP="00901DCE">
      <w:pPr>
        <w:pStyle w:val="af2"/>
        <w:numPr>
          <w:ilvl w:val="0"/>
          <w:numId w:val="16"/>
        </w:numPr>
      </w:pPr>
      <w:r>
        <w:t>parameter passing은 call by value 방식을 사용함</w:t>
      </w:r>
    </w:p>
    <w:p w:rsidR="00901DCE" w:rsidRDefault="00901DCE" w:rsidP="00901DCE">
      <w:pPr>
        <w:pStyle w:val="af2"/>
        <w:numPr>
          <w:ilvl w:val="0"/>
          <w:numId w:val="16"/>
        </w:numPr>
      </w:pPr>
      <w:r>
        <w:t>local variable을 선언할 수 있음</w:t>
      </w:r>
    </w:p>
    <w:tbl>
      <w:tblPr>
        <w:tblStyle w:val="af4"/>
        <w:tblW w:w="0" w:type="auto"/>
        <w:tblInd w:w="1080" w:type="dxa"/>
        <w:tblLook w:val="04A0" w:firstRow="1" w:lastRow="0" w:firstColumn="1" w:lastColumn="0" w:noHBand="0" w:noVBand="1"/>
      </w:tblPr>
      <w:tblGrid>
        <w:gridCol w:w="3026"/>
      </w:tblGrid>
      <w:tr w:rsidR="00901DCE" w:rsidTr="00901DCE">
        <w:trPr>
          <w:trHeight w:val="700"/>
        </w:trPr>
        <w:tc>
          <w:tcPr>
            <w:tcW w:w="3026" w:type="dxa"/>
          </w:tcPr>
          <w:p w:rsidR="00901DCE" w:rsidRDefault="00901DCE" w:rsidP="00901DCE">
            <w:pPr>
              <w:pStyle w:val="af2"/>
              <w:ind w:left="0" w:firstLineChars="166" w:firstLine="365"/>
            </w:pPr>
            <w:proofErr w:type="spellStart"/>
            <w:r w:rsidRPr="00901DCE">
              <w:rPr>
                <w:b/>
              </w:rPr>
              <w:t>def</w:t>
            </w:r>
            <w:proofErr w:type="spellEnd"/>
            <w:r w:rsidRPr="00901DCE">
              <w:rPr>
                <w:b/>
              </w:rPr>
              <w:t xml:space="preserve"> </w:t>
            </w:r>
            <w:r>
              <w:t xml:space="preserve">f (a, b) </w:t>
            </w:r>
          </w:p>
          <w:p w:rsidR="00901DCE" w:rsidRDefault="00901DCE" w:rsidP="00901DCE">
            <w:pPr>
              <w:pStyle w:val="af2"/>
              <w:ind w:left="0" w:firstLineChars="166" w:firstLine="365"/>
            </w:pPr>
            <w:r>
              <w:t xml:space="preserve">    local max</w:t>
            </w:r>
          </w:p>
          <w:p w:rsidR="00901DCE" w:rsidRDefault="00901DCE" w:rsidP="00901DCE">
            <w:pPr>
              <w:pStyle w:val="af2"/>
              <w:ind w:left="0" w:firstLineChars="166" w:firstLine="365"/>
            </w:pPr>
            <w:r>
              <w:t xml:space="preserve">    </w:t>
            </w:r>
            <w:r w:rsidRPr="00901DCE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>(a &gt; b)</w:t>
            </w:r>
          </w:p>
          <w:p w:rsidR="00901DCE" w:rsidRDefault="00901DCE" w:rsidP="00901DCE">
            <w:pPr>
              <w:pStyle w:val="af2"/>
              <w:ind w:left="0" w:firstLineChars="166" w:firstLine="365"/>
            </w:pPr>
            <w:r>
              <w:t xml:space="preserve">       max = a;</w:t>
            </w:r>
          </w:p>
          <w:p w:rsidR="00901DCE" w:rsidRPr="00901DCE" w:rsidRDefault="00901DCE" w:rsidP="00901DCE">
            <w:pPr>
              <w:pStyle w:val="af2"/>
              <w:ind w:left="0" w:firstLineChars="166" w:firstLine="365"/>
              <w:rPr>
                <w:b/>
              </w:rPr>
            </w:pPr>
            <w:r>
              <w:t xml:space="preserve">    </w:t>
            </w:r>
            <w:r w:rsidRPr="00901DCE">
              <w:rPr>
                <w:b/>
              </w:rPr>
              <w:t>else</w:t>
            </w:r>
          </w:p>
          <w:p w:rsidR="00901DCE" w:rsidRDefault="00901DCE" w:rsidP="00901DCE">
            <w:pPr>
              <w:pStyle w:val="af2"/>
              <w:ind w:left="0" w:firstLineChars="166" w:firstLine="365"/>
            </w:pPr>
            <w:r>
              <w:t xml:space="preserve">      max = b;</w:t>
            </w:r>
          </w:p>
          <w:p w:rsidR="00901DCE" w:rsidRPr="00901DCE" w:rsidRDefault="00901DCE" w:rsidP="00901DCE">
            <w:pPr>
              <w:pStyle w:val="af2"/>
              <w:ind w:left="0" w:firstLineChars="166" w:firstLine="365"/>
              <w:rPr>
                <w:b/>
              </w:rPr>
            </w:pPr>
            <w:r>
              <w:t xml:space="preserve">    </w:t>
            </w:r>
            <w:r w:rsidRPr="00901DCE">
              <w:rPr>
                <w:b/>
              </w:rPr>
              <w:t>end</w:t>
            </w:r>
          </w:p>
          <w:p w:rsidR="00901DCE" w:rsidRDefault="00901DCE" w:rsidP="00901DCE">
            <w:pPr>
              <w:pStyle w:val="af2"/>
              <w:ind w:left="0" w:firstLineChars="166" w:firstLine="365"/>
            </w:pPr>
            <w:r>
              <w:t xml:space="preserve">    return max;</w:t>
            </w:r>
          </w:p>
          <w:p w:rsidR="00901DCE" w:rsidRPr="00901DCE" w:rsidRDefault="00901DCE" w:rsidP="00901DCE">
            <w:pPr>
              <w:pStyle w:val="af2"/>
              <w:ind w:left="0" w:firstLineChars="166" w:firstLine="365"/>
              <w:rPr>
                <w:b/>
              </w:rPr>
            </w:pPr>
            <w:r>
              <w:t xml:space="preserve">  </w:t>
            </w:r>
            <w:r w:rsidRPr="00901DCE">
              <w:rPr>
                <w:b/>
              </w:rPr>
              <w:t>end</w:t>
            </w:r>
          </w:p>
        </w:tc>
      </w:tr>
    </w:tbl>
    <w:p w:rsidR="00901DCE" w:rsidRPr="00901DCE" w:rsidRDefault="00901DCE" w:rsidP="00901DCE">
      <w:pPr>
        <w:pStyle w:val="af2"/>
        <w:numPr>
          <w:ilvl w:val="0"/>
          <w:numId w:val="16"/>
        </w:numPr>
      </w:pPr>
    </w:p>
    <w:p w:rsidR="00DE7BB3" w:rsidRPr="003B46F9" w:rsidRDefault="00DE7BB3" w:rsidP="003B46F9">
      <w:pPr>
        <w:pStyle w:val="1"/>
        <w:rPr>
          <w:lang w:val="ko-KR"/>
        </w:rPr>
      </w:pPr>
      <w:bookmarkStart w:id="8" w:name="_Toc358993412"/>
      <w:r>
        <w:rPr>
          <w:rFonts w:hint="eastAsia"/>
          <w:lang w:val="ko-KR"/>
        </w:rPr>
        <w:t>분석</w:t>
      </w:r>
      <w:bookmarkEnd w:id="8"/>
    </w:p>
    <w:p w:rsidR="00DE7BB3" w:rsidRDefault="00A450DA" w:rsidP="00A450DA">
      <w:pPr>
        <w:pStyle w:val="2"/>
        <w:rPr>
          <w:lang w:val="ko-KR"/>
        </w:rPr>
      </w:pPr>
      <w:bookmarkStart w:id="9" w:name="_Toc358993413"/>
      <w:r>
        <w:rPr>
          <w:rFonts w:hint="eastAsia"/>
          <w:lang w:val="ko-KR"/>
        </w:rPr>
        <w:t>lex</w:t>
      </w:r>
      <w:r w:rsidRPr="00A450DA">
        <w:rPr>
          <w:lang w:val="ko-KR"/>
        </w:rPr>
        <w:t>lexical analyzer</w:t>
      </w:r>
      <w:r>
        <w:rPr>
          <w:rFonts w:hint="eastAsia"/>
          <w:lang w:val="ko-KR"/>
        </w:rPr>
        <w:t>의 축소 이용</w:t>
      </w:r>
      <w:bookmarkEnd w:id="9"/>
    </w:p>
    <w:p w:rsidR="00A450DA" w:rsidRPr="00A450DA" w:rsidRDefault="00A450DA" w:rsidP="00A450DA">
      <w:pPr>
        <w:rPr>
          <w:lang w:val="ko-KR"/>
        </w:rPr>
      </w:pPr>
      <w:r>
        <w:rPr>
          <w:rFonts w:hint="eastAsia"/>
          <w:lang w:val="ko-KR"/>
        </w:rPr>
        <w:t xml:space="preserve">과제 </w:t>
      </w:r>
      <w:r>
        <w:rPr>
          <w:lang w:val="ko-KR"/>
        </w:rPr>
        <w:t>1</w:t>
      </w:r>
      <w:r>
        <w:rPr>
          <w:rFonts w:hint="eastAsia"/>
          <w:lang w:val="ko-KR"/>
        </w:rPr>
        <w:t xml:space="preserve">에서 사용한 </w:t>
      </w:r>
      <w:r>
        <w:rPr>
          <w:lang w:val="ko-KR"/>
        </w:rPr>
        <w:t>lexical analyzer</w:t>
      </w:r>
      <w:r>
        <w:rPr>
          <w:rFonts w:hint="eastAsia"/>
          <w:lang w:val="ko-KR"/>
        </w:rPr>
        <w:t>에서 숫자와 사칙연산,</w:t>
      </w:r>
      <w:r>
        <w:rPr>
          <w:lang w:val="ko-KR"/>
        </w:rPr>
        <w:t xml:space="preserve"> identifier </w:t>
      </w:r>
      <w:r>
        <w:rPr>
          <w:rFonts w:hint="eastAsia"/>
          <w:lang w:val="ko-KR"/>
        </w:rPr>
        <w:t>부분을 추출하여 이용하였다.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따라서 인식할 수 있는 어휘는 다음과 같다.</w:t>
      </w:r>
    </w:p>
    <w:p w:rsidR="00DE7BB3" w:rsidRDefault="00DE7BB3" w:rsidP="003B46F9">
      <w:pPr>
        <w:pStyle w:val="3"/>
        <w:ind w:left="942" w:right="220" w:hanging="722"/>
        <w:rPr>
          <w:rFonts w:eastAsia="맑은 고딕"/>
          <w:lang w:val="ko-KR"/>
        </w:rPr>
      </w:pPr>
      <w:bookmarkStart w:id="10" w:name="_Toc358993414"/>
      <w:r>
        <w:rPr>
          <w:rFonts w:hint="eastAsia"/>
          <w:lang w:val="ko-KR"/>
        </w:rPr>
        <w:t>Identifier</w:t>
      </w:r>
      <w:bookmarkEnd w:id="10"/>
    </w:p>
    <w:p w:rsidR="00F27FE8" w:rsidRPr="00F27FE8" w:rsidRDefault="00F27FE8" w:rsidP="003B46F9">
      <w:pPr>
        <w:rPr>
          <w:lang w:val="ko-KR"/>
        </w:rPr>
      </w:pPr>
      <w:r>
        <w:rPr>
          <w:rFonts w:hint="eastAsia"/>
          <w:lang w:val="ko-KR"/>
        </w:rPr>
        <w:t xml:space="preserve">문자로 시작하며 </w:t>
      </w:r>
      <w:r>
        <w:rPr>
          <w:lang w:val="ko-KR"/>
        </w:rPr>
        <w:t>1</w:t>
      </w:r>
      <w:r>
        <w:rPr>
          <w:rFonts w:hint="eastAsia"/>
          <w:lang w:val="ko-KR"/>
        </w:rPr>
        <w:t>개 이상의 문자와 숫자로 이루어진 단어를 의미한다.</w:t>
      </w:r>
    </w:p>
    <w:p w:rsidR="00F27FE8" w:rsidRPr="00F27FE8" w:rsidRDefault="00A450DA" w:rsidP="003B46F9">
      <w:r w:rsidRPr="00F27FE8">
        <w:t>Regular</w:t>
      </w:r>
      <w:r w:rsidR="00F27FE8" w:rsidRPr="00F27FE8">
        <w:rPr>
          <w:rFonts w:hint="eastAsia"/>
        </w:rPr>
        <w:t xml:space="preserve"> </w:t>
      </w:r>
      <w:r w:rsidR="00F27FE8" w:rsidRPr="00F27FE8">
        <w:t>expression:  [a-</w:t>
      </w:r>
      <w:proofErr w:type="spellStart"/>
      <w:r w:rsidR="00F27FE8" w:rsidRPr="00F27FE8">
        <w:t>zA</w:t>
      </w:r>
      <w:proofErr w:type="spellEnd"/>
      <w:r w:rsidR="00F27FE8" w:rsidRPr="00F27FE8">
        <w:t>-Z</w:t>
      </w:r>
      <w:proofErr w:type="gramStart"/>
      <w:r w:rsidR="00F27FE8" w:rsidRPr="00F27FE8">
        <w:t>][</w:t>
      </w:r>
      <w:proofErr w:type="gramEnd"/>
      <w:r w:rsidR="00F27FE8" w:rsidRPr="00F27FE8">
        <w:t>a-zA-Z0-9]*</w:t>
      </w:r>
    </w:p>
    <w:p w:rsidR="00F27FE8" w:rsidRPr="000E3FA4" w:rsidRDefault="00F27FE8" w:rsidP="003B46F9">
      <w:r>
        <w:rPr>
          <w:rFonts w:hint="eastAsia"/>
          <w:lang w:val="ko-KR"/>
        </w:rPr>
        <w:t>regular expression</w:t>
      </w:r>
      <w:r>
        <w:rPr>
          <w:lang w:val="ko-KR"/>
        </w:rPr>
        <w:t xml:space="preserve">: </w:t>
      </w:r>
    </w:p>
    <w:p w:rsidR="00DE7BB3" w:rsidRPr="00A450DA" w:rsidRDefault="00A450DA" w:rsidP="003B46F9">
      <w:pPr>
        <w:pStyle w:val="3"/>
        <w:ind w:left="940" w:right="220" w:hanging="720"/>
        <w:rPr>
          <w:rFonts w:eastAsia="맑은 고딕"/>
          <w:lang w:val="ko-KR"/>
        </w:rPr>
      </w:pPr>
      <w:bookmarkStart w:id="11" w:name="_Toc358993415"/>
      <w:r w:rsidRPr="00A450DA">
        <w:rPr>
          <w:rFonts w:eastAsia="바탕체" w:cs="바탕체"/>
          <w:lang w:val="ko-KR"/>
        </w:rPr>
        <w:lastRenderedPageBreak/>
        <w:t>number</w:t>
      </w:r>
      <w:bookmarkEnd w:id="11"/>
    </w:p>
    <w:p w:rsidR="000E3FA4" w:rsidRDefault="00C2502D" w:rsidP="003B46F9">
      <w:pPr>
        <w:spacing w:line="240" w:lineRule="auto"/>
        <w:rPr>
          <w:lang w:val="ko-KR"/>
        </w:rPr>
      </w:pPr>
      <w:r>
        <w:rPr>
          <w:rFonts w:hint="eastAsia"/>
          <w:lang w:val="ko-KR"/>
        </w:rPr>
        <w:t>제일 앞의 음수 기호를 포함하여 실수 범위까지 아우르는 숫자를 의미한다.</w:t>
      </w:r>
    </w:p>
    <w:p w:rsidR="00F27FE8" w:rsidRPr="000E3FA4" w:rsidRDefault="00F27FE8" w:rsidP="003B46F9">
      <w:pPr>
        <w:spacing w:line="240" w:lineRule="auto"/>
        <w:rPr>
          <w:lang w:val="ko-KR"/>
        </w:rPr>
      </w:pPr>
      <w:r>
        <w:rPr>
          <w:rFonts w:hint="eastAsia"/>
          <w:lang w:val="ko-KR"/>
        </w:rPr>
        <w:t>regular expression</w:t>
      </w:r>
      <w:r>
        <w:rPr>
          <w:lang w:val="ko-KR"/>
        </w:rPr>
        <w:t>:</w:t>
      </w:r>
      <w:r w:rsidRPr="00F27FE8">
        <w:rPr>
          <w:lang w:val="ko-KR"/>
        </w:rPr>
        <w:t xml:space="preserve"> </w:t>
      </w:r>
      <w:r w:rsidR="00C2502D" w:rsidRPr="00C2502D">
        <w:rPr>
          <w:lang w:val="ko-KR"/>
        </w:rPr>
        <w:t>-</w:t>
      </w:r>
      <w:proofErr w:type="gramStart"/>
      <w:r w:rsidR="00C2502D" w:rsidRPr="00C2502D">
        <w:rPr>
          <w:lang w:val="ko-KR"/>
        </w:rPr>
        <w:t>?(</w:t>
      </w:r>
      <w:proofErr w:type="gramEnd"/>
      <w:r w:rsidR="00C2502D" w:rsidRPr="00C2502D">
        <w:rPr>
          <w:lang w:val="ko-KR"/>
        </w:rPr>
        <w:t>[0-9]+|([0-9]*\.[0-9]+)([eE][-+]?[0-9]+)?)</w:t>
      </w:r>
    </w:p>
    <w:p w:rsidR="0073461F" w:rsidRDefault="00C2502D" w:rsidP="003B46F9">
      <w:pPr>
        <w:pStyle w:val="3"/>
        <w:ind w:left="939" w:right="220" w:hanging="719"/>
        <w:rPr>
          <w:rFonts w:eastAsia="맑은 고딕"/>
          <w:lang w:val="ko-KR"/>
        </w:rPr>
      </w:pPr>
      <w:bookmarkStart w:id="12" w:name="_Toc358993416"/>
      <w:r>
        <w:rPr>
          <w:rFonts w:eastAsia="맑은 고딕"/>
          <w:lang w:val="ko-KR"/>
        </w:rPr>
        <w:t>operator</w:t>
      </w:r>
      <w:bookmarkEnd w:id="12"/>
    </w:p>
    <w:p w:rsidR="00F27FE8" w:rsidRPr="00F27FE8" w:rsidRDefault="00C2502D" w:rsidP="003B46F9">
      <w:pPr>
        <w:rPr>
          <w:color w:val="333333"/>
          <w:shd w:val="clear" w:color="auto" w:fill="FFFFFF"/>
        </w:rPr>
      </w:pPr>
      <w:r>
        <w:rPr>
          <w:rFonts w:hint="eastAsia"/>
          <w:lang w:val="ko-KR"/>
        </w:rPr>
        <w:t>덧셈,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뺄셈,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나눗셈,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곱셈의 사칙 연산 기호를 의미한다.</w:t>
      </w:r>
    </w:p>
    <w:p w:rsidR="00F27FE8" w:rsidRPr="00F27FE8" w:rsidRDefault="00F27FE8" w:rsidP="003B46F9">
      <w:pPr>
        <w:rPr>
          <w:lang w:val="ko-KR"/>
        </w:rPr>
      </w:pPr>
      <w:r>
        <w:rPr>
          <w:rFonts w:hint="eastAsia"/>
          <w:lang w:val="ko-KR"/>
        </w:rPr>
        <w:t>regular expression</w:t>
      </w:r>
      <w:r>
        <w:rPr>
          <w:lang w:val="ko-KR"/>
        </w:rPr>
        <w:t>:</w:t>
      </w:r>
      <w:r w:rsidRPr="00F27FE8">
        <w:rPr>
          <w:lang w:val="ko-KR"/>
        </w:rPr>
        <w:t xml:space="preserve"> </w:t>
      </w:r>
      <w:r w:rsidR="00C2502D" w:rsidRPr="00C2502D">
        <w:rPr>
          <w:lang w:val="ko-KR"/>
        </w:rPr>
        <w:t>[-\*/+]</w:t>
      </w:r>
    </w:p>
    <w:p w:rsidR="000E3FA4" w:rsidRDefault="000E3FA4" w:rsidP="003B46F9">
      <w:pPr>
        <w:rPr>
          <w:lang w:val="ko-KR"/>
        </w:rPr>
      </w:pPr>
    </w:p>
    <w:p w:rsidR="00D62A66" w:rsidRDefault="00D62A66" w:rsidP="003B46F9">
      <w:pPr>
        <w:pStyle w:val="1"/>
        <w:rPr>
          <w:lang w:val="ko-KR"/>
        </w:rPr>
      </w:pPr>
      <w:bookmarkStart w:id="13" w:name="_Toc358993417"/>
      <w:r>
        <w:rPr>
          <w:rFonts w:hint="eastAsia"/>
          <w:lang w:val="ko-KR"/>
        </w:rPr>
        <w:t>설계</w:t>
      </w:r>
      <w:bookmarkEnd w:id="13"/>
    </w:p>
    <w:p w:rsidR="00D62A66" w:rsidRDefault="00D62A66" w:rsidP="00EE21A4">
      <w:pPr>
        <w:pStyle w:val="2"/>
        <w:rPr>
          <w:lang w:val="ko-KR"/>
        </w:rPr>
      </w:pPr>
      <w:bookmarkStart w:id="14" w:name="_Toc358993418"/>
      <w:r>
        <w:rPr>
          <w:rFonts w:hint="eastAsia"/>
          <w:lang w:val="ko-KR"/>
        </w:rPr>
        <w:t>자료구조</w:t>
      </w:r>
      <w:bookmarkEnd w:id="14"/>
    </w:p>
    <w:p w:rsidR="00C2502D" w:rsidRPr="00C2502D" w:rsidRDefault="00C2502D" w:rsidP="00C2502D">
      <w:pPr>
        <w:rPr>
          <w:lang w:val="ko-KR"/>
        </w:rPr>
      </w:pPr>
      <w:r>
        <w:rPr>
          <w:rFonts w:hint="eastAsia"/>
          <w:lang w:val="ko-KR"/>
        </w:rPr>
        <w:t xml:space="preserve">본 </w:t>
      </w:r>
      <w:r w:rsidR="00407985">
        <w:rPr>
          <w:rFonts w:hint="eastAsia"/>
          <w:lang w:val="ko-KR"/>
        </w:rPr>
        <w:t>인터프리터에서 필요한 자료구조로는 가장 기본이 되는 정수나 실수의 실제 데이터를 담거나 함</w:t>
      </w:r>
      <w:r w:rsidR="0059173E">
        <w:rPr>
          <w:rFonts w:hint="eastAsia"/>
          <w:lang w:val="ko-KR"/>
        </w:rPr>
        <w:t xml:space="preserve">수나 </w:t>
      </w:r>
      <w:r w:rsidR="0059173E">
        <w:rPr>
          <w:lang w:val="ko-KR"/>
        </w:rPr>
        <w:t>statement</w:t>
      </w:r>
      <w:r w:rsidR="0059173E">
        <w:rPr>
          <w:rFonts w:hint="eastAsia"/>
          <w:lang w:val="ko-KR"/>
        </w:rPr>
        <w:t xml:space="preserve">의 </w:t>
      </w:r>
      <w:r w:rsidR="00904312">
        <w:rPr>
          <w:rFonts w:hint="eastAsia"/>
          <w:lang w:val="ko-KR"/>
        </w:rPr>
        <w:t>값을</w:t>
      </w:r>
      <w:r w:rsidR="0059173E">
        <w:rPr>
          <w:rFonts w:hint="eastAsia"/>
          <w:lang w:val="ko-KR"/>
        </w:rPr>
        <w:t xml:space="preserve"> </w:t>
      </w:r>
      <w:r w:rsidR="00904312">
        <w:rPr>
          <w:rFonts w:hint="eastAsia"/>
          <w:lang w:val="ko-KR"/>
        </w:rPr>
        <w:t xml:space="preserve">담을 수 있는 </w:t>
      </w:r>
      <w:r w:rsidR="00904312">
        <w:rPr>
          <w:lang w:val="ko-KR"/>
        </w:rPr>
        <w:t xml:space="preserve">Value, </w:t>
      </w:r>
      <w:r w:rsidR="00904312">
        <w:rPr>
          <w:rFonts w:hint="eastAsia"/>
          <w:lang w:val="ko-KR"/>
        </w:rPr>
        <w:t xml:space="preserve">그리고 </w:t>
      </w:r>
      <w:r w:rsidR="00904312">
        <w:rPr>
          <w:lang w:val="ko-KR"/>
        </w:rPr>
        <w:t xml:space="preserve">~~~~ </w:t>
      </w:r>
      <w:r w:rsidR="00904312">
        <w:rPr>
          <w:rFonts w:hint="eastAsia"/>
          <w:lang w:val="ko-KR"/>
        </w:rPr>
        <w:t>등이 있다</w:t>
      </w:r>
      <w:proofErr w:type="gramStart"/>
      <w:r w:rsidR="00904312">
        <w:rPr>
          <w:rFonts w:hint="eastAsia"/>
          <w:lang w:val="ko-KR"/>
        </w:rPr>
        <w:t>.</w:t>
      </w:r>
      <w:r>
        <w:rPr>
          <w:rFonts w:hint="eastAsia"/>
          <w:lang w:val="ko-KR"/>
        </w:rPr>
        <w:t>.</w:t>
      </w:r>
      <w:proofErr w:type="gramEnd"/>
    </w:p>
    <w:p w:rsidR="00D62A66" w:rsidRDefault="00904312" w:rsidP="00EE21A4">
      <w:pPr>
        <w:pStyle w:val="3"/>
        <w:ind w:left="942" w:right="220" w:hanging="722"/>
      </w:pPr>
      <w:r>
        <w:t>Value</w:t>
      </w:r>
    </w:p>
    <w:p w:rsidR="00EE21A4" w:rsidRDefault="00904312" w:rsidP="003B46F9">
      <w:r>
        <w:t>Value</w:t>
      </w:r>
      <w:r w:rsidR="00C2502D">
        <w:rPr>
          <w:rFonts w:hint="eastAsia"/>
        </w:rPr>
        <w:t xml:space="preserve">는 </w:t>
      </w:r>
      <w:r>
        <w:rPr>
          <w:rFonts w:hint="eastAsia"/>
        </w:rPr>
        <w:t xml:space="preserve">정수나 실수 데이터와 </w:t>
      </w:r>
      <w:r>
        <w:t>statement</w:t>
      </w:r>
      <w:r>
        <w:rPr>
          <w:rFonts w:hint="eastAsia"/>
        </w:rPr>
        <w:t xml:space="preserve">나 </w:t>
      </w:r>
      <w:r>
        <w:t xml:space="preserve">function </w:t>
      </w:r>
      <w:r>
        <w:rPr>
          <w:rFonts w:hint="eastAsia"/>
        </w:rPr>
        <w:t xml:space="preserve">혹은 </w:t>
      </w:r>
      <w:r>
        <w:t>error</w:t>
      </w:r>
      <w:r>
        <w:rPr>
          <w:rFonts w:hint="eastAsia"/>
        </w:rPr>
        <w:t>가 발생 했을 시 값(</w:t>
      </w:r>
      <w:r>
        <w:t>value)</w:t>
      </w:r>
      <w:r>
        <w:rPr>
          <w:rFonts w:hint="eastAsia"/>
        </w:rPr>
        <w:t xml:space="preserve">을 저장하는 </w:t>
      </w:r>
      <w:r>
        <w:t>type</w:t>
      </w:r>
      <w:r>
        <w:rPr>
          <w:rFonts w:hint="eastAsia"/>
        </w:rPr>
        <w:t xml:space="preserve">이다. 각각의 경우 중 한가지만 가질 수 있도록 </w:t>
      </w:r>
      <w:r>
        <w:t>union</w:t>
      </w:r>
      <w:r>
        <w:rPr>
          <w:rFonts w:hint="eastAsia"/>
        </w:rPr>
        <w:t xml:space="preserve">으로 묶여있고 </w:t>
      </w:r>
      <w:r>
        <w:t xml:space="preserve">Value </w:t>
      </w:r>
      <w:r>
        <w:rPr>
          <w:rFonts w:hint="eastAsia"/>
        </w:rPr>
        <w:t xml:space="preserve">가 실제로 가진 값을 알리기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이 추가적으로 포함된 </w:t>
      </w:r>
      <w:proofErr w:type="spellStart"/>
      <w:r>
        <w:t>struct</w:t>
      </w:r>
      <w:proofErr w:type="spellEnd"/>
      <w:r>
        <w:rPr>
          <w:rFonts w:hint="eastAsia"/>
        </w:rPr>
        <w:t>로 구성되었다.</w:t>
      </w:r>
      <w:r>
        <w:t xml:space="preserve"> </w:t>
      </w:r>
      <w:r>
        <w:rPr>
          <w:rFonts w:hint="eastAsia"/>
        </w:rPr>
        <w:t>실제 선언은 다음과 같다.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1A4" w:rsidTr="00EE21A4">
        <w:trPr>
          <w:trHeight w:val="454"/>
        </w:trPr>
        <w:tc>
          <w:tcPr>
            <w:tcW w:w="9350" w:type="dxa"/>
            <w:vAlign w:val="center"/>
          </w:tcPr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typedef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enum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{ INTVALUE = 1000, DOUBLEVALUE, STATEMENTVALUE, FUNCTIONVALUE, ERRORVALUE }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tagValueType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typedef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struct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Value {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tagValueType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type;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union {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 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int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intValue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  double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doubleValue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  char*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statementValue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  char*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errorValue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 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struct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Function* </w:t>
            </w:r>
            <w:proofErr w:type="spellStart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functionValue</w:t>
            </w:r>
            <w:proofErr w:type="spellEnd"/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904312" w:rsidRPr="00904312" w:rsidRDefault="00904312" w:rsidP="00904312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};</w:t>
            </w:r>
          </w:p>
          <w:p w:rsidR="00EE21A4" w:rsidRPr="00EE21A4" w:rsidRDefault="00904312" w:rsidP="00904312">
            <w:pPr>
              <w:pStyle w:val="code"/>
              <w:rPr>
                <w:b w:val="0"/>
              </w:rPr>
            </w:pPr>
            <w:r w:rsidRPr="00904312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} Value;</w:t>
            </w:r>
          </w:p>
        </w:tc>
      </w:tr>
    </w:tbl>
    <w:p w:rsidR="00EE21A4" w:rsidRPr="00D62A66" w:rsidRDefault="00EE21A4" w:rsidP="003B46F9"/>
    <w:p w:rsidR="00D62A66" w:rsidRDefault="00904312" w:rsidP="00EE21A4">
      <w:pPr>
        <w:pStyle w:val="3"/>
        <w:ind w:left="940" w:right="220" w:hanging="720"/>
      </w:pPr>
      <w:r>
        <w:rPr>
          <w:rFonts w:ascii="바탕체" w:eastAsia="바탕체" w:hAnsi="바탕체" w:cs="바탕체"/>
        </w:rPr>
        <w:lastRenderedPageBreak/>
        <w:t>Node</w:t>
      </w:r>
    </w:p>
    <w:p w:rsidR="00EE21A4" w:rsidRDefault="00904312" w:rsidP="00EE21A4">
      <w:r>
        <w:t>S</w:t>
      </w:r>
      <w:r w:rsidRPr="00904312">
        <w:t>yntactic analysis</w:t>
      </w:r>
      <w:r>
        <w:rPr>
          <w:rFonts w:hint="eastAsia"/>
        </w:rPr>
        <w:t>를 위한 t</w:t>
      </w:r>
      <w:r>
        <w:t>ree</w:t>
      </w:r>
      <w:r>
        <w:rPr>
          <w:rFonts w:hint="eastAsia"/>
        </w:rPr>
        <w:t xml:space="preserve">를 생성할 때 각 </w:t>
      </w:r>
      <w:r>
        <w:t>node</w:t>
      </w:r>
      <w:r>
        <w:rPr>
          <w:rFonts w:hint="eastAsia"/>
        </w:rPr>
        <w:t>를 표현하는 자료구조이다.</w:t>
      </w:r>
      <w:r>
        <w:t xml:space="preserve"> Node</w:t>
      </w:r>
      <w:r>
        <w:rPr>
          <w:rFonts w:hint="eastAsia"/>
        </w:rPr>
        <w:t xml:space="preserve">는 정수나 실수 데이터를 갖고 있을 때를 위한 Value와 </w:t>
      </w:r>
      <w:r>
        <w:t>identifier</w:t>
      </w:r>
      <w:r>
        <w:rPr>
          <w:rFonts w:hint="eastAsia"/>
        </w:rPr>
        <w:t xml:space="preserve"> 저장을 위한 char</w:t>
      </w:r>
      <w:r>
        <w:t xml:space="preserve"> </w:t>
      </w:r>
      <w:r>
        <w:rPr>
          <w:rFonts w:hint="eastAsia"/>
        </w:rPr>
        <w:t>배열,</w:t>
      </w:r>
      <w:r>
        <w:t xml:space="preserve"> binary operation</w:t>
      </w:r>
      <w:r w:rsidR="002E6191">
        <w:rPr>
          <w:rFonts w:hint="eastAsia"/>
        </w:rPr>
        <w:t xml:space="preserve">에서 </w:t>
      </w:r>
      <w:r w:rsidR="002E6191">
        <w:t>operator</w:t>
      </w:r>
      <w:r w:rsidR="002E6191">
        <w:rPr>
          <w:rFonts w:hint="eastAsia"/>
        </w:rPr>
        <w:t xml:space="preserve">를 저장하기 위한 </w:t>
      </w:r>
      <w:r w:rsidR="002E6191">
        <w:t xml:space="preserve">integer </w:t>
      </w:r>
      <w:r w:rsidR="002E6191">
        <w:rPr>
          <w:rFonts w:hint="eastAsia"/>
        </w:rPr>
        <w:t xml:space="preserve">변수 그리고 child node저장을 위한 </w:t>
      </w:r>
      <w:r w:rsidR="002E6191">
        <w:t xml:space="preserve">node </w:t>
      </w:r>
      <w:r w:rsidR="002E6191">
        <w:rPr>
          <w:rFonts w:hint="eastAsia"/>
        </w:rPr>
        <w:t>배열을 포함한다.</w:t>
      </w:r>
      <w:r w:rsidR="002E6191">
        <w:t xml:space="preserve"> Value</w:t>
      </w:r>
      <w:r w:rsidR="002E6191">
        <w:rPr>
          <w:rFonts w:hint="eastAsia"/>
        </w:rPr>
        <w:t xml:space="preserve">와 마찬가지로 현재 </w:t>
      </w:r>
      <w:r w:rsidR="002E6191">
        <w:t>Node</w:t>
      </w:r>
      <w:r w:rsidR="002E6191">
        <w:rPr>
          <w:rFonts w:hint="eastAsia"/>
        </w:rPr>
        <w:t xml:space="preserve">가 어떤 데이터를 담고 있는지를 알기 위한 </w:t>
      </w:r>
      <w:proofErr w:type="spellStart"/>
      <w:r w:rsidR="002E6191">
        <w:t>enum</w:t>
      </w:r>
      <w:proofErr w:type="spellEnd"/>
      <w:r w:rsidR="002E6191">
        <w:rPr>
          <w:rFonts w:hint="eastAsia"/>
        </w:rPr>
        <w:t>도 포함되어있다.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1A4" w:rsidTr="00EE21A4">
        <w:trPr>
          <w:trHeight w:val="454"/>
        </w:trPr>
        <w:tc>
          <w:tcPr>
            <w:tcW w:w="9350" w:type="dxa"/>
            <w:vAlign w:val="center"/>
          </w:tcPr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typedef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enum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{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NTSTATEMENTLIST,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NTSTATEMENT,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NTIFSTATEMENT,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NTWHILESTATEMENT,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NTASSIGNMENT,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NTEXPRESSIONLIST,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NTEXPRESSION,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NTIDENTIFIER,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NTBINARYOPERATOR,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NTUNARYOPERATOR,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NTINTEGER, NTDOUBLE,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NTFUNCDECLARE,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NTFUNCCALL,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NTPARAMETERLIST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}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tagNodeType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typedef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struct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Node {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tagNodeType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type;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</w:p>
          <w:p w:rsidR="002E6191" w:rsidRPr="002E6191" w:rsidRDefault="002E6191" w:rsidP="002E6191">
            <w:pPr>
              <w:pStyle w:val="code"/>
              <w:rPr>
                <w:rFonts w:ascii="Consolas" w:hAnsi="Consolas" w:cs="Consolas" w:hint="eastAsia"/>
                <w:b w:val="0"/>
                <w:color w:val="000000" w:themeColor="text1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Value </w:t>
            </w:r>
            <w:proofErr w:type="spellStart"/>
            <w:r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value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char name[100];</w:t>
            </w:r>
          </w:p>
          <w:p w:rsidR="002E6191" w:rsidRPr="002E6191" w:rsidRDefault="002E6191" w:rsidP="002E6191">
            <w:pPr>
              <w:pStyle w:val="code"/>
              <w:ind w:firstLineChars="100" w:firstLine="220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int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op_token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struct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Node*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child_nodes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[100];</w:t>
            </w:r>
          </w:p>
          <w:p w:rsidR="002E6191" w:rsidRPr="002E6191" w:rsidRDefault="002E6191" w:rsidP="002E6191">
            <w:pPr>
              <w:pStyle w:val="code"/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int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 xml:space="preserve"> </w:t>
            </w:r>
            <w:proofErr w:type="spellStart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n_of_child_nodes</w:t>
            </w:r>
            <w:proofErr w:type="spellEnd"/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;</w:t>
            </w:r>
          </w:p>
          <w:p w:rsidR="00EE21A4" w:rsidRPr="00EE21A4" w:rsidRDefault="002E6191" w:rsidP="002E6191">
            <w:pPr>
              <w:pStyle w:val="code"/>
              <w:rPr>
                <w:b w:val="0"/>
              </w:rPr>
            </w:pPr>
            <w:r w:rsidRPr="002E6191">
              <w:rPr>
                <w:rFonts w:ascii="Consolas" w:eastAsiaTheme="minorEastAsia" w:hAnsi="Consolas" w:cs="Consolas"/>
                <w:b w:val="0"/>
                <w:color w:val="000000" w:themeColor="text1"/>
                <w:szCs w:val="19"/>
              </w:rPr>
              <w:t>} Node;</w:t>
            </w:r>
          </w:p>
        </w:tc>
      </w:tr>
    </w:tbl>
    <w:p w:rsidR="00777EE9" w:rsidRDefault="00777EE9" w:rsidP="00EE21A4"/>
    <w:p w:rsidR="002E6191" w:rsidRDefault="002E6191" w:rsidP="002E6191">
      <w:pPr>
        <w:pStyle w:val="3"/>
        <w:ind w:left="940" w:right="220" w:hanging="720"/>
      </w:pPr>
      <w:r>
        <w:rPr>
          <w:rFonts w:ascii="바탕체" w:eastAsia="바탕체" w:hAnsi="바탕체" w:cs="바탕체" w:hint="eastAsia"/>
        </w:rPr>
        <w:t>F</w:t>
      </w:r>
      <w:r>
        <w:rPr>
          <w:rFonts w:ascii="바탕체" w:eastAsia="바탕체" w:hAnsi="바탕체" w:cs="바탕체"/>
        </w:rPr>
        <w:t>rame</w:t>
      </w:r>
    </w:p>
    <w:p w:rsidR="002E6191" w:rsidRPr="002E6191" w:rsidRDefault="002E6191" w:rsidP="002E6191">
      <w:pPr>
        <w:rPr>
          <w:rFonts w:hint="eastAsia"/>
        </w:rPr>
      </w:pPr>
      <w:r>
        <w:t>Frame</w:t>
      </w:r>
      <w:r>
        <w:rPr>
          <w:rFonts w:hint="eastAsia"/>
        </w:rPr>
        <w:t xml:space="preserve">은 </w:t>
      </w:r>
      <w:r>
        <w:t>function</w:t>
      </w:r>
      <w:r>
        <w:rPr>
          <w:rFonts w:hint="eastAsia"/>
        </w:rPr>
        <w:t xml:space="preserve">이 호출됐을 때 해당 </w:t>
      </w:r>
      <w:r>
        <w:t>function</w:t>
      </w:r>
      <w:r>
        <w:rPr>
          <w:rFonts w:hint="eastAsia"/>
        </w:rPr>
        <w:t xml:space="preserve">의 </w:t>
      </w:r>
      <w:r>
        <w:t>local variable</w:t>
      </w:r>
      <w:r>
        <w:rPr>
          <w:rFonts w:hint="eastAsia"/>
        </w:rPr>
        <w:t>을 저장하는 정보들과 function</w:t>
      </w:r>
      <w:r>
        <w:t xml:space="preserve"> </w:t>
      </w:r>
      <w:r>
        <w:rPr>
          <w:rFonts w:hint="eastAsia"/>
        </w:rPr>
        <w:t xml:space="preserve">종료 후 되돌아갈 지점을 저장하는 </w:t>
      </w:r>
      <w:r>
        <w:rPr>
          <w:rFonts w:hint="eastAsia"/>
        </w:rPr>
        <w:t>자료구조이다.</w:t>
      </w:r>
      <w: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91" w:rsidTr="002E6191">
        <w:tc>
          <w:tcPr>
            <w:tcW w:w="9350" w:type="dxa"/>
          </w:tcPr>
          <w:p w:rsidR="002E6191" w:rsidRDefault="002E6191" w:rsidP="002E6191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Frame {</w:t>
            </w:r>
          </w:p>
          <w:p w:rsidR="002E6191" w:rsidRDefault="002E6191" w:rsidP="002E6191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n_of_local_variables</w:t>
            </w:r>
            <w:proofErr w:type="spellEnd"/>
            <w:r>
              <w:t>;</w:t>
            </w:r>
          </w:p>
          <w:p w:rsidR="002E6191" w:rsidRDefault="002E6191" w:rsidP="002E6191">
            <w:r>
              <w:t xml:space="preserve">  char </w:t>
            </w:r>
            <w:proofErr w:type="spellStart"/>
            <w:r>
              <w:t>local_variables_name</w:t>
            </w:r>
            <w:proofErr w:type="spellEnd"/>
            <w:r>
              <w:t>[MAX_LOCAL_VARIABLES][MAX_VARIABLE_NAME];</w:t>
            </w:r>
          </w:p>
          <w:p w:rsidR="002E6191" w:rsidRDefault="002E6191" w:rsidP="002E6191">
            <w:r>
              <w:t xml:space="preserve">  Value </w:t>
            </w:r>
            <w:proofErr w:type="spellStart"/>
            <w:r>
              <w:t>local_variables_value</w:t>
            </w:r>
            <w:proofErr w:type="spellEnd"/>
            <w:r>
              <w:t>[MAX_LOCAL_VARIABLES];</w:t>
            </w:r>
          </w:p>
          <w:p w:rsidR="002E6191" w:rsidRDefault="002E6191" w:rsidP="002E6191">
            <w:r>
              <w:lastRenderedPageBreak/>
              <w:t xml:space="preserve">  Value* </w:t>
            </w:r>
            <w:proofErr w:type="spellStart"/>
            <w:r>
              <w:t>pReturnValue</w:t>
            </w:r>
            <w:proofErr w:type="spellEnd"/>
            <w:r>
              <w:t>;</w:t>
            </w:r>
          </w:p>
          <w:p w:rsidR="002E6191" w:rsidRDefault="002E6191" w:rsidP="002E6191">
            <w:pPr>
              <w:rPr>
                <w:rFonts w:hint="eastAsia"/>
              </w:rPr>
            </w:pPr>
            <w:r>
              <w:t>} Frame;</w:t>
            </w:r>
          </w:p>
        </w:tc>
      </w:tr>
    </w:tbl>
    <w:p w:rsidR="002E6191" w:rsidRDefault="002E6191" w:rsidP="002E6191"/>
    <w:p w:rsidR="002E6191" w:rsidRDefault="002E6191" w:rsidP="002E6191">
      <w:pPr>
        <w:pStyle w:val="3"/>
        <w:ind w:left="942" w:right="220" w:hanging="722"/>
      </w:pPr>
      <w:r w:rsidRPr="002E6191">
        <w:rPr>
          <w:rFonts w:hint="eastAsia"/>
        </w:rPr>
        <w:t>F</w:t>
      </w:r>
      <w:r>
        <w:rPr>
          <w:rFonts w:ascii="바탕체" w:eastAsia="바탕체" w:hAnsi="바탕체" w:cs="바탕체" w:hint="eastAsia"/>
        </w:rPr>
        <w:t>unction</w:t>
      </w:r>
    </w:p>
    <w:p w:rsidR="002E6191" w:rsidRDefault="00B32D17" w:rsidP="002E6191">
      <w:r>
        <w:rPr>
          <w:rFonts w:hint="eastAsia"/>
        </w:rPr>
        <w:t>Function 자료구조</w:t>
      </w:r>
      <w:bookmarkStart w:id="15" w:name="_GoBack"/>
      <w:bookmarkEnd w:id="15"/>
      <w:r>
        <w:rPr>
          <w:rFonts w:hint="eastAsia"/>
        </w:rPr>
        <w:t xml:space="preserve">는 </w:t>
      </w:r>
      <w:r>
        <w:t>function</w:t>
      </w:r>
      <w:r>
        <w:rPr>
          <w:rFonts w:hint="eastAsia"/>
        </w:rPr>
        <w:t xml:space="preserve">이 호출 됐을 때 호출하며 넘길 </w:t>
      </w:r>
      <w:r>
        <w:t>parameter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 xml:space="preserve">와 </w:t>
      </w:r>
      <w:r>
        <w:t>function</w:t>
      </w:r>
      <w:r>
        <w:rPr>
          <w:rFonts w:hint="eastAsia"/>
        </w:rPr>
        <w:t xml:space="preserve">의 기능을 수행할 </w:t>
      </w:r>
      <w:r>
        <w:t>statement</w:t>
      </w:r>
      <w:r>
        <w:rPr>
          <w:rFonts w:hint="eastAsia"/>
        </w:rPr>
        <w:t xml:space="preserve">의 </w:t>
      </w:r>
      <w:r>
        <w:t>node</w:t>
      </w:r>
      <w:r>
        <w:rPr>
          <w:rFonts w:hint="eastAsia"/>
        </w:rPr>
        <w:t>를 가리키는 포인터를 갖고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91" w:rsidTr="002E6191">
        <w:tc>
          <w:tcPr>
            <w:tcW w:w="9350" w:type="dxa"/>
          </w:tcPr>
          <w:p w:rsidR="002E6191" w:rsidRDefault="002E6191" w:rsidP="002E6191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Function {</w:t>
            </w:r>
          </w:p>
          <w:p w:rsidR="002E6191" w:rsidRDefault="002E6191" w:rsidP="002E6191">
            <w:r>
              <w:t xml:space="preserve">  Node* </w:t>
            </w:r>
            <w:proofErr w:type="spellStart"/>
            <w:r>
              <w:t>parameter_list</w:t>
            </w:r>
            <w:proofErr w:type="spellEnd"/>
            <w:r>
              <w:t>;</w:t>
            </w:r>
          </w:p>
          <w:p w:rsidR="002E6191" w:rsidRDefault="002E6191" w:rsidP="002E6191">
            <w:r>
              <w:t xml:space="preserve">  Node* </w:t>
            </w:r>
            <w:proofErr w:type="spellStart"/>
            <w:r>
              <w:t>statement_list</w:t>
            </w:r>
            <w:proofErr w:type="spellEnd"/>
            <w:r>
              <w:t>;</w:t>
            </w:r>
          </w:p>
          <w:p w:rsidR="002E6191" w:rsidRDefault="002E6191" w:rsidP="002E6191">
            <w:pPr>
              <w:rPr>
                <w:rFonts w:hint="eastAsia"/>
              </w:rPr>
            </w:pPr>
            <w:r>
              <w:t>} Function;</w:t>
            </w:r>
          </w:p>
        </w:tc>
      </w:tr>
    </w:tbl>
    <w:p w:rsidR="002E6191" w:rsidRDefault="002E6191" w:rsidP="002E6191">
      <w:pPr>
        <w:rPr>
          <w:rFonts w:hint="eastAsia"/>
        </w:rPr>
      </w:pPr>
    </w:p>
    <w:p w:rsidR="00777EE9" w:rsidRDefault="00777EE9" w:rsidP="00777EE9">
      <w:pPr>
        <w:pStyle w:val="2"/>
      </w:pPr>
      <w:bookmarkStart w:id="16" w:name="_Toc358993421"/>
      <w:r>
        <w:rPr>
          <w:rFonts w:hint="eastAsia"/>
        </w:rPr>
        <w:t>모듈</w:t>
      </w:r>
      <w:bookmarkEnd w:id="16"/>
    </w:p>
    <w:p w:rsidR="00777EE9" w:rsidRDefault="00777EE9" w:rsidP="00777EE9">
      <w:pPr>
        <w:jc w:val="center"/>
      </w:pPr>
    </w:p>
    <w:p w:rsidR="00B32D17" w:rsidRDefault="00B32D17" w:rsidP="00A068B7">
      <w:r>
        <w:rPr>
          <w:rFonts w:hint="eastAsia"/>
        </w:rPr>
        <w:t>3.1절에서 서술한 자료구조들에 맞춰 각 자료구조를 다루고 지원하기 위한 모듈과 여러 함수들을 제작했다.</w:t>
      </w:r>
      <w:r>
        <w:t xml:space="preserve"> </w:t>
      </w:r>
      <w:r>
        <w:rPr>
          <w:rFonts w:hint="eastAsia"/>
        </w:rPr>
        <w:t>편의 상 각 자료구조를 다루는 함수들의 묶음을 모듈이라 정의하고 세부 항목으로 나누어 설명하겠다.</w:t>
      </w:r>
    </w:p>
    <w:p w:rsidR="00B32D17" w:rsidRDefault="009E597B" w:rsidP="00B32D17">
      <w:pPr>
        <w:rPr>
          <w:rFonts w:hint="eastAsia"/>
        </w:rPr>
      </w:pPr>
      <w:r>
        <w:rPr>
          <w:rFonts w:hint="eastAsia"/>
        </w:rPr>
        <w:t xml:space="preserve"> </w:t>
      </w:r>
    </w:p>
    <w:p w:rsidR="00DF5491" w:rsidRDefault="00B32D17" w:rsidP="00DF5491">
      <w:pPr>
        <w:pStyle w:val="3"/>
        <w:ind w:left="939" w:right="220" w:hanging="719"/>
        <w:rPr>
          <w:rFonts w:hint="eastAsia"/>
        </w:rPr>
      </w:pPr>
      <w:r>
        <w:rPr>
          <w:rFonts w:ascii="바탕" w:eastAsia="맑은 고딕" w:hAnsi="바탕" w:cs="바탕" w:hint="eastAsia"/>
        </w:rPr>
        <w:t>V</w:t>
      </w:r>
      <w:r>
        <w:rPr>
          <w:rFonts w:ascii="바탕" w:eastAsia="맑은 고딕" w:hAnsi="바탕" w:cs="바탕"/>
        </w:rPr>
        <w:t xml:space="preserve">alue </w:t>
      </w:r>
      <w:r>
        <w:rPr>
          <w:rFonts w:ascii="바탕" w:eastAsia="맑은 고딕" w:hAnsi="바탕" w:cs="바탕" w:hint="eastAsia"/>
        </w:rPr>
        <w:t>관련</w:t>
      </w:r>
      <w:r w:rsidR="00BF62FE">
        <w:rPr>
          <w:rFonts w:ascii="바탕" w:eastAsia="맑은 고딕" w:hAnsi="바탕" w:cs="바탕" w:hint="eastAsia"/>
        </w:rPr>
        <w:t xml:space="preserve"> </w:t>
      </w:r>
    </w:p>
    <w:p w:rsidR="00DF5491" w:rsidRDefault="00DF5491" w:rsidP="00C5361A">
      <w:pPr>
        <w:pStyle w:val="4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cal</w:t>
      </w:r>
      <w:r>
        <w:t>_value</w:t>
      </w:r>
      <w:proofErr w:type="spellEnd"/>
      <w:r w:rsidR="00F87D83">
        <w:t>()</w:t>
      </w:r>
    </w:p>
    <w:p w:rsidR="00DF5491" w:rsidRPr="00DF5491" w:rsidRDefault="00DF5491" w:rsidP="00DF5491">
      <w:pPr>
        <w:rPr>
          <w:rFonts w:hint="eastAsia"/>
        </w:rPr>
      </w:pPr>
      <w:r>
        <w:rPr>
          <w:rFonts w:hint="eastAsia"/>
        </w:rPr>
        <w:t xml:space="preserve">binary operator를 담고 있는 </w:t>
      </w:r>
      <w:r>
        <w:t xml:space="preserve">Node </w:t>
      </w:r>
      <w:r>
        <w:rPr>
          <w:rFonts w:hint="eastAsia"/>
        </w:rPr>
        <w:t>에 대응하기 위한 함수이다.</w:t>
      </w:r>
      <w:r>
        <w:t xml:space="preserve"> </w:t>
      </w:r>
      <w:r>
        <w:rPr>
          <w:rFonts w:hint="eastAsia"/>
        </w:rPr>
        <w:t xml:space="preserve">양 변에 해당하는 </w:t>
      </w:r>
      <w:r>
        <w:t>Value</w:t>
      </w:r>
      <w:r>
        <w:rPr>
          <w:rFonts w:hint="eastAsia"/>
        </w:rPr>
        <w:t xml:space="preserve"> 2개와 </w:t>
      </w:r>
      <w:r>
        <w:t>operator</w:t>
      </w:r>
      <w:r>
        <w:rPr>
          <w:rFonts w:hint="eastAsia"/>
        </w:rPr>
        <w:t xml:space="preserve"> 정보를 담고 있는 </w:t>
      </w:r>
      <w:r>
        <w:t>integer type</w:t>
      </w:r>
      <w:r>
        <w:rPr>
          <w:rFonts w:hint="eastAsia"/>
        </w:rPr>
        <w:t xml:space="preserve">의 </w:t>
      </w:r>
      <w:proofErr w:type="spellStart"/>
      <w:r>
        <w:t>op_token</w:t>
      </w:r>
      <w:proofErr w:type="spellEnd"/>
      <w:r>
        <w:rPr>
          <w:rFonts w:hint="eastAsia"/>
        </w:rPr>
        <w:t xml:space="preserve">이 </w:t>
      </w:r>
      <w:r>
        <w:t>parameter</w:t>
      </w:r>
      <w:r>
        <w:rPr>
          <w:rFonts w:hint="eastAsia"/>
        </w:rPr>
        <w:t>로 넘어온다.</w:t>
      </w:r>
      <w:r>
        <w:t xml:space="preserve"> </w:t>
      </w:r>
      <w:r>
        <w:rPr>
          <w:rFonts w:hint="eastAsia"/>
        </w:rPr>
        <w:t xml:space="preserve">넘어온 </w:t>
      </w:r>
      <w:r>
        <w:t>operator</w:t>
      </w:r>
      <w:r>
        <w:rPr>
          <w:rFonts w:hint="eastAsia"/>
        </w:rPr>
        <w:t>에 대응하는 code가 작성되어 있다.</w:t>
      </w:r>
      <w:r>
        <w:t xml:space="preserve"> </w:t>
      </w:r>
      <w:r>
        <w:rPr>
          <w:rFonts w:hint="eastAsia"/>
        </w:rPr>
        <w:t xml:space="preserve">그리고 나눗셈에 대해 </w:t>
      </w:r>
      <w:r>
        <w:t>0</w:t>
      </w:r>
      <w:r>
        <w:rPr>
          <w:rFonts w:hint="eastAsia"/>
        </w:rPr>
        <w:t>으로 나눈 상황에 대한 에러처리를 하는 코드 역시 작성되어 있다.</w:t>
      </w:r>
      <w:r>
        <w:t xml:space="preserve"> 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끼리 나눗셈을 할 때 정확하게 나누어 떨어지지 않는 경우</w:t>
      </w:r>
      <w:r>
        <w:t xml:space="preserve">(5/3 </w:t>
      </w:r>
      <w:r>
        <w:rPr>
          <w:rFonts w:hint="eastAsia"/>
        </w:rPr>
        <w:t>과 같이)</w:t>
      </w:r>
      <w:r>
        <w:t xml:space="preserve"> </w:t>
      </w:r>
      <w:r>
        <w:rPr>
          <w:rFonts w:hint="eastAsia"/>
        </w:rPr>
        <w:t>에 대해 소수점 이하를 버리는 즉,</w:t>
      </w:r>
      <w:r>
        <w:t xml:space="preserve"> integer type</w:t>
      </w:r>
      <w:r>
        <w:rPr>
          <w:rFonts w:hint="eastAsia"/>
        </w:rPr>
        <w:t>을 유지하는 구현 상 선택을 하였다.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7D83" w:rsidTr="00F87D83">
        <w:tc>
          <w:tcPr>
            <w:tcW w:w="9350" w:type="dxa"/>
          </w:tcPr>
          <w:p w:rsidR="00F87D83" w:rsidRDefault="00F87D83" w:rsidP="00A068B7">
            <w:r w:rsidRPr="00F87D83">
              <w:t xml:space="preserve">void </w:t>
            </w:r>
            <w:proofErr w:type="spellStart"/>
            <w:r w:rsidRPr="00F87D83">
              <w:t>cal_value</w:t>
            </w:r>
            <w:proofErr w:type="spellEnd"/>
            <w:r w:rsidRPr="00F87D83">
              <w:t xml:space="preserve">(Value* </w:t>
            </w:r>
            <w:proofErr w:type="spellStart"/>
            <w:r w:rsidRPr="00F87D83">
              <w:t>pValue</w:t>
            </w:r>
            <w:proofErr w:type="spellEnd"/>
            <w:r w:rsidRPr="00F87D83">
              <w:t xml:space="preserve">, Value a, Value b, </w:t>
            </w:r>
            <w:proofErr w:type="spellStart"/>
            <w:r w:rsidRPr="00F87D83">
              <w:t>int</w:t>
            </w:r>
            <w:proofErr w:type="spellEnd"/>
            <w:r w:rsidRPr="00F87D83">
              <w:t xml:space="preserve"> </w:t>
            </w:r>
            <w:proofErr w:type="spellStart"/>
            <w:r w:rsidRPr="00F87D83">
              <w:t>op_token</w:t>
            </w:r>
            <w:proofErr w:type="spellEnd"/>
            <w:r w:rsidRPr="00F87D83">
              <w:t>) {</w:t>
            </w:r>
          </w:p>
          <w:p w:rsidR="00F87D83" w:rsidRDefault="00F87D83" w:rsidP="00A068B7">
            <w:r>
              <w:t>……</w:t>
            </w:r>
          </w:p>
          <w:p w:rsidR="00F87D83" w:rsidRDefault="00F87D83" w:rsidP="00F87D83">
            <w:r>
              <w:t>switch(</w:t>
            </w:r>
            <w:proofErr w:type="spellStart"/>
            <w:r>
              <w:t>op_token</w:t>
            </w:r>
            <w:proofErr w:type="spellEnd"/>
            <w:r>
              <w:t>)</w:t>
            </w:r>
          </w:p>
          <w:p w:rsidR="00F87D83" w:rsidRDefault="00F87D83" w:rsidP="00F87D83">
            <w:r>
              <w:lastRenderedPageBreak/>
              <w:t xml:space="preserve">    {</w:t>
            </w:r>
          </w:p>
          <w:p w:rsidR="00F87D83" w:rsidRDefault="00F87D83" w:rsidP="00F87D83">
            <w:r>
              <w:t xml:space="preserve">      case PLUS :    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+  </w:t>
            </w:r>
            <w:proofErr w:type="spellStart"/>
            <w:r>
              <w:t>b.intValue</w:t>
            </w:r>
            <w:proofErr w:type="spellEnd"/>
            <w:r>
              <w:t>; break;</w:t>
            </w:r>
          </w:p>
          <w:p w:rsidR="00F87D83" w:rsidRDefault="00F87D83" w:rsidP="00F87D83">
            <w:r>
              <w:t xml:space="preserve">      case MINUS :   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-  </w:t>
            </w:r>
            <w:proofErr w:type="spellStart"/>
            <w:r>
              <w:t>b.intValue</w:t>
            </w:r>
            <w:proofErr w:type="spellEnd"/>
            <w:r>
              <w:t>; break;</w:t>
            </w:r>
          </w:p>
          <w:p w:rsidR="00F87D83" w:rsidRDefault="00F87D83" w:rsidP="00F87D83">
            <w:r>
              <w:t xml:space="preserve">      case MULTIPLY :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*  </w:t>
            </w:r>
            <w:proofErr w:type="spellStart"/>
            <w:r>
              <w:t>b.intValue</w:t>
            </w:r>
            <w:proofErr w:type="spellEnd"/>
            <w:r>
              <w:t>; break;</w:t>
            </w:r>
          </w:p>
          <w:p w:rsidR="00F87D83" w:rsidRDefault="00F87D83" w:rsidP="00F87D83">
            <w:r>
              <w:t xml:space="preserve">      case DIVIDE :   if(</w:t>
            </w:r>
            <w:proofErr w:type="spellStart"/>
            <w:r>
              <w:t>b.intValue</w:t>
            </w:r>
            <w:proofErr w:type="spellEnd"/>
            <w:r>
              <w:t xml:space="preserve"> == 0) { </w:t>
            </w:r>
          </w:p>
          <w:p w:rsidR="00F87D83" w:rsidRDefault="00F87D83" w:rsidP="00F87D83">
            <w:r>
              <w:t xml:space="preserve">                        </w:t>
            </w:r>
            <w:proofErr w:type="spellStart"/>
            <w:r>
              <w:t>result.type</w:t>
            </w:r>
            <w:proofErr w:type="spellEnd"/>
            <w:r>
              <w:t xml:space="preserve"> = ERRORVALUE;</w:t>
            </w:r>
          </w:p>
          <w:p w:rsidR="00F87D83" w:rsidRDefault="00F87D83" w:rsidP="00F87D83">
            <w:r>
              <w:t xml:space="preserve">                        </w:t>
            </w:r>
            <w:proofErr w:type="spellStart"/>
            <w:r>
              <w:t>result.errorValue</w:t>
            </w:r>
            <w:proofErr w:type="spellEnd"/>
            <w:r>
              <w:t xml:space="preserve"> = "</w:t>
            </w:r>
            <w:proofErr w:type="spellStart"/>
            <w:r>
              <w:t>Can not</w:t>
            </w:r>
            <w:proofErr w:type="spellEnd"/>
            <w:r>
              <w:t xml:space="preserve"> </w:t>
            </w:r>
            <w:proofErr w:type="spellStart"/>
            <w:r>
              <w:t>divied</w:t>
            </w:r>
            <w:proofErr w:type="spellEnd"/>
            <w:r>
              <w:t xml:space="preserve"> by zero";</w:t>
            </w:r>
          </w:p>
          <w:p w:rsidR="00F87D83" w:rsidRDefault="00F87D83" w:rsidP="00F87D83">
            <w:r>
              <w:t xml:space="preserve">                      } </w:t>
            </w:r>
          </w:p>
          <w:p w:rsidR="00F87D83" w:rsidRDefault="00F87D83" w:rsidP="00F87D83">
            <w:r>
              <w:t xml:space="preserve">                      else {</w:t>
            </w:r>
          </w:p>
          <w:p w:rsidR="00F87D83" w:rsidRDefault="00F87D83" w:rsidP="00F87D83">
            <w:r>
              <w:t xml:space="preserve">                       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/  </w:t>
            </w:r>
            <w:proofErr w:type="spellStart"/>
            <w:r>
              <w:t>b.intValue</w:t>
            </w:r>
            <w:proofErr w:type="spellEnd"/>
            <w:r>
              <w:t>;</w:t>
            </w:r>
          </w:p>
          <w:p w:rsidR="00F87D83" w:rsidRDefault="00F87D83" w:rsidP="00F87D83">
            <w:r>
              <w:t xml:space="preserve">                      } </w:t>
            </w:r>
          </w:p>
          <w:p w:rsidR="00F87D83" w:rsidRDefault="00F87D83" w:rsidP="00F87D83">
            <w:r>
              <w:t xml:space="preserve">                      break;</w:t>
            </w:r>
          </w:p>
          <w:p w:rsidR="00F87D83" w:rsidRDefault="00F87D83" w:rsidP="00F87D83"/>
          <w:p w:rsidR="00F87D83" w:rsidRDefault="00F87D83" w:rsidP="00F87D83">
            <w:r>
              <w:t>………</w:t>
            </w:r>
          </w:p>
        </w:tc>
      </w:tr>
    </w:tbl>
    <w:p w:rsidR="00A068B7" w:rsidRDefault="00A068B7" w:rsidP="00A068B7"/>
    <w:p w:rsidR="00F87D83" w:rsidRPr="00F87D83" w:rsidRDefault="00F87D83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 w:rsidRPr="00F87D83">
        <w:t>cal_uminus</w:t>
      </w:r>
      <w:proofErr w:type="spellEnd"/>
      <w:r>
        <w:t>()</w:t>
      </w:r>
    </w:p>
    <w:p w:rsidR="00F87D83" w:rsidRDefault="00F87D83" w:rsidP="00A068B7">
      <w:r>
        <w:rPr>
          <w:rFonts w:hint="eastAsia"/>
        </w:rPr>
        <w:t xml:space="preserve">이것은 </w:t>
      </w:r>
      <w:r>
        <w:t>unary value</w:t>
      </w:r>
      <w:r>
        <w:rPr>
          <w:rFonts w:hint="eastAsia"/>
        </w:rPr>
        <w:t>를 다루기 위한 함수인데 본 언어에서는 음수만을 다루기 때문에 해당 작업을 수행하는 코드가 작성되어있다.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7D83" w:rsidTr="00F87D83">
        <w:tc>
          <w:tcPr>
            <w:tcW w:w="9350" w:type="dxa"/>
          </w:tcPr>
          <w:p w:rsidR="00F87D83" w:rsidRDefault="00F87D83" w:rsidP="00F87D83">
            <w:r>
              <w:t xml:space="preserve">void </w:t>
            </w:r>
            <w:proofErr w:type="spellStart"/>
            <w:r>
              <w:t>cal_uminus</w:t>
            </w:r>
            <w:proofErr w:type="spellEnd"/>
            <w:r>
              <w:t xml:space="preserve"> (Value* </w:t>
            </w:r>
            <w:proofErr w:type="spellStart"/>
            <w:r>
              <w:t>pValue</w:t>
            </w:r>
            <w:proofErr w:type="spellEnd"/>
            <w:r>
              <w:t>, Value a)</w:t>
            </w:r>
          </w:p>
          <w:p w:rsidR="00F87D83" w:rsidRDefault="00F87D83" w:rsidP="00F87D83">
            <w:r>
              <w:t>{</w:t>
            </w:r>
          </w:p>
          <w:p w:rsidR="00F87D83" w:rsidRDefault="00F87D83" w:rsidP="00F87D83">
            <w:r>
              <w:t xml:space="preserve">  ………..</w:t>
            </w:r>
          </w:p>
          <w:p w:rsidR="00F87D83" w:rsidRDefault="00F87D83" w:rsidP="00F87D83">
            <w:r>
              <w:t xml:space="preserve">    if(</w:t>
            </w:r>
            <w:proofErr w:type="spellStart"/>
            <w:r>
              <w:t>a.type</w:t>
            </w:r>
            <w:proofErr w:type="spellEnd"/>
            <w:r>
              <w:t xml:space="preserve"> == INTVALUE)</w:t>
            </w:r>
          </w:p>
          <w:p w:rsidR="00F87D83" w:rsidRDefault="00F87D83" w:rsidP="00F87D83">
            <w:r>
              <w:t xml:space="preserve">     {</w:t>
            </w:r>
          </w:p>
          <w:p w:rsidR="00F87D83" w:rsidRDefault="00F87D83" w:rsidP="00F87D83">
            <w:r>
              <w:t xml:space="preserve">       </w:t>
            </w:r>
            <w:proofErr w:type="spellStart"/>
            <w:r>
              <w:t>pValue</w:t>
            </w:r>
            <w:proofErr w:type="spellEnd"/>
            <w:r>
              <w:t>-&gt;type = INTVALUE;</w:t>
            </w:r>
          </w:p>
          <w:p w:rsidR="00F87D83" w:rsidRDefault="00F87D83" w:rsidP="00F87D83">
            <w:r>
              <w:t xml:space="preserve">       </w:t>
            </w:r>
            <w:proofErr w:type="spellStart"/>
            <w:r>
              <w:t>pValue</w:t>
            </w:r>
            <w:proofErr w:type="spellEnd"/>
            <w:r>
              <w:t>-&gt;</w:t>
            </w:r>
            <w:proofErr w:type="spellStart"/>
            <w:r>
              <w:t>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* -1;</w:t>
            </w:r>
          </w:p>
          <w:p w:rsidR="00F87D83" w:rsidRDefault="00F87D83" w:rsidP="00F87D83">
            <w:r>
              <w:t xml:space="preserve">     }</w:t>
            </w:r>
          </w:p>
          <w:p w:rsidR="00F87D83" w:rsidRDefault="00F87D83" w:rsidP="00F87D83">
            <w:pPr>
              <w:rPr>
                <w:rFonts w:hint="eastAsia"/>
              </w:rPr>
            </w:pPr>
            <w:r>
              <w:t>………..</w:t>
            </w:r>
          </w:p>
        </w:tc>
      </w:tr>
    </w:tbl>
    <w:p w:rsidR="00F87D83" w:rsidRDefault="00F87D83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 w:rsidRPr="00F87D83">
        <w:t>test_value</w:t>
      </w:r>
      <w:proofErr w:type="spellEnd"/>
      <w:r>
        <w:t>()</w:t>
      </w:r>
    </w:p>
    <w:p w:rsidR="00A62B57" w:rsidRDefault="00A62B57" w:rsidP="00A62B57">
      <w:r>
        <w:rPr>
          <w:rFonts w:hint="eastAsia"/>
        </w:rPr>
        <w:t xml:space="preserve">주어진 값이 어떤 데이터인지 판별하여 </w:t>
      </w:r>
      <w:r>
        <w:t>Value</w:t>
      </w:r>
      <w:r>
        <w:rPr>
          <w:rFonts w:hint="eastAsia"/>
        </w:rPr>
        <w:t>의 값이 어떤 종류의 값인지를 나타내는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결정하여 대입해주는 함수이다.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B57" w:rsidTr="00A62B57">
        <w:tc>
          <w:tcPr>
            <w:tcW w:w="9350" w:type="dxa"/>
          </w:tcPr>
          <w:p w:rsidR="00A62B57" w:rsidRDefault="00A62B57" w:rsidP="00A62B57">
            <w:r>
              <w:t xml:space="preserve">void </w:t>
            </w:r>
            <w:proofErr w:type="spellStart"/>
            <w:r>
              <w:t>test_value</w:t>
            </w:r>
            <w:proofErr w:type="spellEnd"/>
            <w:r>
              <w:t xml:space="preserve">(Value* </w:t>
            </w:r>
            <w:proofErr w:type="spellStart"/>
            <w:r>
              <w:t>pValue</w:t>
            </w:r>
            <w:proofErr w:type="spellEnd"/>
            <w:r>
              <w:t>, Value a) {</w:t>
            </w:r>
          </w:p>
          <w:p w:rsidR="00A62B57" w:rsidRDefault="00A62B57" w:rsidP="00A62B57">
            <w:r>
              <w:t xml:space="preserve">  Value result;</w:t>
            </w:r>
          </w:p>
          <w:p w:rsidR="00A62B57" w:rsidRDefault="00A62B57" w:rsidP="00A62B57"/>
          <w:p w:rsidR="00A62B57" w:rsidRDefault="00A62B57" w:rsidP="00A62B57">
            <w:r>
              <w:t xml:space="preserve">  </w:t>
            </w:r>
            <w:proofErr w:type="spellStart"/>
            <w:r>
              <w:t>result.type</w:t>
            </w:r>
            <w:proofErr w:type="spellEnd"/>
            <w:r>
              <w:t xml:space="preserve"> = INTVALUE;</w:t>
            </w:r>
          </w:p>
          <w:p w:rsidR="00A62B57" w:rsidRDefault="00A62B57" w:rsidP="00A62B57">
            <w:r>
              <w:t xml:space="preserve">  if (</w:t>
            </w:r>
            <w:proofErr w:type="spellStart"/>
            <w:r>
              <w:t>a.type</w:t>
            </w:r>
            <w:proofErr w:type="spellEnd"/>
            <w:r>
              <w:t xml:space="preserve"> == INTVALUE) {</w:t>
            </w:r>
          </w:p>
          <w:p w:rsidR="00A62B57" w:rsidRDefault="00A62B57" w:rsidP="00A62B57">
            <w:r>
              <w:t xml:space="preserve">   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a.intValue</w:t>
            </w:r>
            <w:proofErr w:type="spellEnd"/>
            <w:r>
              <w:t xml:space="preserve"> != 0;</w:t>
            </w:r>
          </w:p>
          <w:p w:rsidR="00A62B57" w:rsidRDefault="00A62B57" w:rsidP="00A62B57">
            <w:r>
              <w:t xml:space="preserve">  } else if (</w:t>
            </w:r>
            <w:proofErr w:type="spellStart"/>
            <w:r>
              <w:t>a.type</w:t>
            </w:r>
            <w:proofErr w:type="spellEnd"/>
            <w:r>
              <w:t xml:space="preserve"> == DOUBLEVALUE) {</w:t>
            </w:r>
          </w:p>
          <w:p w:rsidR="00A62B57" w:rsidRDefault="00A62B57" w:rsidP="00A62B57">
            <w:r>
              <w:t xml:space="preserve">    </w:t>
            </w:r>
            <w:proofErr w:type="spellStart"/>
            <w:r>
              <w:t>result.intValue</w:t>
            </w:r>
            <w:proofErr w:type="spellEnd"/>
            <w:r>
              <w:t xml:space="preserve"> = </w:t>
            </w:r>
            <w:proofErr w:type="spellStart"/>
            <w:r>
              <w:t>a.doubleValue</w:t>
            </w:r>
            <w:proofErr w:type="spellEnd"/>
            <w:r>
              <w:t xml:space="preserve"> != 0.0;</w:t>
            </w:r>
          </w:p>
          <w:p w:rsidR="00A62B57" w:rsidRDefault="00A62B57" w:rsidP="00A62B57">
            <w:r>
              <w:t xml:space="preserve">  } else if (</w:t>
            </w:r>
            <w:proofErr w:type="spellStart"/>
            <w:r>
              <w:t>a.type</w:t>
            </w:r>
            <w:proofErr w:type="spellEnd"/>
            <w:r>
              <w:t xml:space="preserve"> == ERRORVALUE) {</w:t>
            </w:r>
          </w:p>
          <w:p w:rsidR="00A62B57" w:rsidRDefault="00A62B57" w:rsidP="00A62B57">
            <w:r>
              <w:t xml:space="preserve">    result = a;</w:t>
            </w:r>
          </w:p>
          <w:p w:rsidR="00A62B57" w:rsidRDefault="00A62B57" w:rsidP="00A62B57">
            <w:r>
              <w:t xml:space="preserve">  } else {</w:t>
            </w:r>
          </w:p>
          <w:p w:rsidR="00A62B57" w:rsidRDefault="00A62B57" w:rsidP="00A62B57">
            <w:r>
              <w:t xml:space="preserve">    </w:t>
            </w:r>
            <w:proofErr w:type="spellStart"/>
            <w:r>
              <w:t>result.type</w:t>
            </w:r>
            <w:proofErr w:type="spellEnd"/>
            <w:r>
              <w:t xml:space="preserve"> = ERRORVALUE;</w:t>
            </w:r>
          </w:p>
          <w:p w:rsidR="00A62B57" w:rsidRDefault="00A62B57" w:rsidP="00A62B57">
            <w:r>
              <w:t xml:space="preserve">    </w:t>
            </w:r>
            <w:proofErr w:type="spellStart"/>
            <w:r>
              <w:t>result.errorValue</w:t>
            </w:r>
            <w:proofErr w:type="spellEnd"/>
            <w:r>
              <w:t xml:space="preserve"> = "invalid test.</w:t>
            </w:r>
            <w:proofErr w:type="gramStart"/>
            <w:r>
              <w:t>";</w:t>
            </w:r>
            <w:proofErr w:type="gramEnd"/>
          </w:p>
          <w:p w:rsidR="00A62B57" w:rsidRDefault="00A62B57" w:rsidP="00A62B57">
            <w:pPr>
              <w:rPr>
                <w:rFonts w:hint="eastAsia"/>
              </w:rPr>
            </w:pPr>
            <w:r>
              <w:t xml:space="preserve">  }</w:t>
            </w:r>
          </w:p>
          <w:p w:rsidR="00A62B57" w:rsidRDefault="00A62B57" w:rsidP="00A62B57">
            <w:r>
              <w:t xml:space="preserve">  *</w:t>
            </w:r>
            <w:proofErr w:type="spellStart"/>
            <w:r>
              <w:t>pValue</w:t>
            </w:r>
            <w:proofErr w:type="spellEnd"/>
            <w:r>
              <w:t xml:space="preserve"> = result;</w:t>
            </w:r>
          </w:p>
          <w:p w:rsidR="00A62B57" w:rsidRDefault="00A62B57" w:rsidP="00A62B57">
            <w:r>
              <w:t>}</w:t>
            </w:r>
          </w:p>
        </w:tc>
      </w:tr>
    </w:tbl>
    <w:p w:rsidR="00A62B57" w:rsidRPr="00A62B57" w:rsidRDefault="00A62B57" w:rsidP="00A62B57">
      <w:pPr>
        <w:rPr>
          <w:rFonts w:hint="eastAsia"/>
        </w:rPr>
      </w:pPr>
      <w:r>
        <w:lastRenderedPageBreak/>
        <w:t xml:space="preserve"> </w:t>
      </w:r>
    </w:p>
    <w:p w:rsidR="00F87D83" w:rsidRPr="00F87D83" w:rsidRDefault="00F87D83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 w:rsidR="00A62B57" w:rsidRPr="00A62B57">
        <w:t>print_value</w:t>
      </w:r>
      <w:proofErr w:type="spellEnd"/>
      <w:r>
        <w:t>()</w:t>
      </w:r>
    </w:p>
    <w:p w:rsidR="00F87D83" w:rsidRDefault="00A62B57" w:rsidP="00A068B7">
      <w:r>
        <w:rPr>
          <w:rFonts w:hint="eastAsia"/>
        </w:rPr>
        <w:t xml:space="preserve">Parameter로 넘어온 </w:t>
      </w:r>
      <w:r>
        <w:t>value</w:t>
      </w:r>
      <w:r>
        <w:rPr>
          <w:rFonts w:hint="eastAsia"/>
        </w:rPr>
        <w:t>의 값을 화면에 출력하기 위한 함수이다.</w:t>
      </w:r>
    </w:p>
    <w:p w:rsidR="00BF62FE" w:rsidRDefault="00BF62FE" w:rsidP="00BF62FE">
      <w:pPr>
        <w:pStyle w:val="3"/>
        <w:ind w:left="942" w:right="220" w:hanging="722"/>
        <w:rPr>
          <w:rFonts w:hint="eastAsia"/>
        </w:rPr>
      </w:pPr>
      <w:r>
        <w:rPr>
          <w:rFonts w:hint="eastAsia"/>
        </w:rPr>
        <w:t>Node</w:t>
      </w:r>
      <w:r w:rsidRPr="00BF62FE">
        <w:t xml:space="preserve"> </w:t>
      </w:r>
      <w:r w:rsidRPr="00BF62FE">
        <w:rPr>
          <w:rFonts w:ascii="바탕" w:hAnsi="바탕" w:cs="바탕"/>
        </w:rPr>
        <w:t>관련</w:t>
      </w:r>
      <w:r w:rsidRPr="00BF62FE">
        <w:rPr>
          <w:rFonts w:hint="eastAsia"/>
        </w:rPr>
        <w:t xml:space="preserve"> </w:t>
      </w:r>
    </w:p>
    <w:p w:rsidR="00BF62FE" w:rsidRDefault="00BF62FE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>
        <w:t>init_node</w:t>
      </w:r>
      <w:proofErr w:type="spellEnd"/>
      <w:r>
        <w:t>()</w:t>
      </w:r>
    </w:p>
    <w:p w:rsidR="00FF2AF9" w:rsidRDefault="00FF2AF9" w:rsidP="00FF2AF9">
      <w:r>
        <w:rPr>
          <w:rFonts w:hint="eastAsia"/>
        </w:rPr>
        <w:t xml:space="preserve">Parameter로 넘어온 </w:t>
      </w:r>
      <w:r>
        <w:t>node pointer</w:t>
      </w:r>
      <w:r>
        <w:rPr>
          <w:rFonts w:hint="eastAsia"/>
        </w:rPr>
        <w:t xml:space="preserve">에 대해 </w:t>
      </w:r>
      <w:r>
        <w:t>pointer</w:t>
      </w:r>
      <w:r>
        <w:rPr>
          <w:rFonts w:hint="eastAsia"/>
        </w:rPr>
        <w:t xml:space="preserve">가 가리키는 </w:t>
      </w:r>
      <w:r>
        <w:t>node</w:t>
      </w:r>
      <w:r>
        <w:rPr>
          <w:rFonts w:hint="eastAsia"/>
        </w:rPr>
        <w:t>에 메모리 할당과 함께 초기화를 해주는 기능을 한다.</w:t>
      </w:r>
    </w:p>
    <w:p w:rsidR="00FF2AF9" w:rsidRDefault="00FF2AF9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>
        <w:t>push_child_node</w:t>
      </w:r>
      <w:proofErr w:type="spellEnd"/>
      <w:r>
        <w:t>()</w:t>
      </w:r>
    </w:p>
    <w:p w:rsidR="00FF2AF9" w:rsidRDefault="00FF2AF9" w:rsidP="00FF2AF9">
      <w:r>
        <w:t xml:space="preserve"> 2</w:t>
      </w:r>
      <w:r>
        <w:rPr>
          <w:rFonts w:hint="eastAsia"/>
        </w:rPr>
        <w:t xml:space="preserve">개의 </w:t>
      </w:r>
      <w:r w:rsidR="00C5361A">
        <w:rPr>
          <w:rFonts w:hint="eastAsia"/>
        </w:rPr>
        <w:t>p</w:t>
      </w:r>
      <w:r w:rsidR="00C5361A">
        <w:t xml:space="preserve">arent </w:t>
      </w:r>
      <w:r>
        <w:t>node</w:t>
      </w:r>
      <w:r w:rsidR="00C5361A">
        <w:rPr>
          <w:rFonts w:hint="eastAsia"/>
        </w:rPr>
        <w:t>와 c</w:t>
      </w:r>
      <w:r w:rsidR="00C5361A">
        <w:t>hild</w:t>
      </w:r>
      <w:r w:rsidR="00C5361A">
        <w:rPr>
          <w:rFonts w:hint="eastAsia"/>
        </w:rPr>
        <w:t xml:space="preserve">가 될 </w:t>
      </w:r>
      <w:r w:rsidR="00C5361A">
        <w:t xml:space="preserve">node </w:t>
      </w:r>
      <w:r w:rsidR="00C5361A">
        <w:rPr>
          <w:rFonts w:hint="eastAsia"/>
        </w:rPr>
        <w:t>주소</w:t>
      </w:r>
      <w:r>
        <w:rPr>
          <w:rFonts w:hint="eastAsia"/>
        </w:rPr>
        <w:t xml:space="preserve">를 받아 </w:t>
      </w:r>
      <w:r w:rsidR="00C5361A">
        <w:rPr>
          <w:rFonts w:hint="eastAsia"/>
        </w:rPr>
        <w:t>p</w:t>
      </w:r>
      <w:r w:rsidR="00C5361A">
        <w:t>arent</w:t>
      </w:r>
      <w:r w:rsidR="00C5361A">
        <w:rPr>
          <w:rFonts w:hint="eastAsia"/>
        </w:rPr>
        <w:t xml:space="preserve"> </w:t>
      </w:r>
      <w:r w:rsidR="00C5361A">
        <w:t>node</w:t>
      </w:r>
      <w:r w:rsidR="00C5361A">
        <w:rPr>
          <w:rFonts w:hint="eastAsia"/>
        </w:rPr>
        <w:t>의 c</w:t>
      </w:r>
      <w:r w:rsidR="00C5361A">
        <w:t>hild node list</w:t>
      </w:r>
      <w:r w:rsidR="00C5361A">
        <w:rPr>
          <w:rFonts w:hint="eastAsia"/>
        </w:rPr>
        <w:t xml:space="preserve">에 </w:t>
      </w:r>
      <w:r w:rsidR="005C48E0">
        <w:rPr>
          <w:rFonts w:hint="eastAsia"/>
        </w:rPr>
        <w:t xml:space="preserve">추가 </w:t>
      </w:r>
      <w:r w:rsidR="00C5361A">
        <w:rPr>
          <w:rFonts w:hint="eastAsia"/>
        </w:rPr>
        <w:t xml:space="preserve">해주는 기능을 한다. </w:t>
      </w:r>
    </w:p>
    <w:p w:rsidR="00C5361A" w:rsidRDefault="00C5361A" w:rsidP="00C5361A">
      <w:pPr>
        <w:pStyle w:val="4"/>
      </w:pPr>
      <w:proofErr w:type="gramStart"/>
      <w:r w:rsidRPr="00C5361A">
        <w:t>void</w:t>
      </w:r>
      <w:proofErr w:type="gramEnd"/>
      <w:r w:rsidRPr="00C5361A">
        <w:t xml:space="preserve"> </w:t>
      </w:r>
      <w:proofErr w:type="spellStart"/>
      <w:r w:rsidRPr="00C5361A">
        <w:t>print_node</w:t>
      </w:r>
      <w:proofErr w:type="spellEnd"/>
      <w:r w:rsidRPr="00C5361A">
        <w:t>(</w:t>
      </w:r>
      <w:r>
        <w:t>)</w:t>
      </w:r>
    </w:p>
    <w:p w:rsidR="00C5361A" w:rsidRDefault="00C5361A" w:rsidP="00C5361A">
      <w:r>
        <w:rPr>
          <w:rFonts w:hint="eastAsia"/>
        </w:rPr>
        <w:t xml:space="preserve">parameter로 들어온 </w:t>
      </w:r>
      <w:r>
        <w:t>node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과 </w:t>
      </w:r>
      <w:r>
        <w:t>value</w:t>
      </w:r>
      <w:r>
        <w:rPr>
          <w:rFonts w:hint="eastAsia"/>
        </w:rPr>
        <w:t>를 화면에 표시해 주는 함수이다.</w:t>
      </w:r>
    </w:p>
    <w:p w:rsidR="00DD6F82" w:rsidRDefault="00C5361A" w:rsidP="00C5361A">
      <w:pPr>
        <w:pStyle w:val="3"/>
        <w:ind w:left="940" w:right="220" w:hanging="720"/>
        <w:rPr>
          <w:rFonts w:ascii="바탕" w:eastAsia="맑은 고딕" w:hAnsi="바탕" w:cs="바탕"/>
        </w:rPr>
      </w:pPr>
      <w:r>
        <w:rPr>
          <w:rFonts w:ascii="바탕체" w:eastAsia="바탕체" w:hAnsi="바탕체" w:cs="바탕체" w:hint="eastAsia"/>
        </w:rPr>
        <w:t>Frame</w:t>
      </w:r>
      <w:r w:rsidRPr="00BF62FE">
        <w:t xml:space="preserve"> </w:t>
      </w:r>
      <w:r w:rsidRPr="00C5361A">
        <w:rPr>
          <w:rFonts w:ascii="바탕" w:hAnsi="바탕" w:cs="바탕"/>
        </w:rPr>
        <w:t>관련</w:t>
      </w:r>
    </w:p>
    <w:p w:rsidR="00DD6F82" w:rsidRDefault="00DD6F82" w:rsidP="00DD6F82">
      <w:r w:rsidRPr="00DD6F82">
        <w:t>Frame은</w:t>
      </w:r>
      <w:r>
        <w:rPr>
          <w:rFonts w:hint="eastAsia"/>
        </w:rPr>
        <w:t xml:space="preserve"> </w:t>
      </w:r>
      <w:r>
        <w:t>3.1.3</w:t>
      </w:r>
      <w:r>
        <w:rPr>
          <w:rFonts w:hint="eastAsia"/>
        </w:rPr>
        <w:t xml:space="preserve">에서 설명했듯이 </w:t>
      </w:r>
      <w:r>
        <w:t>function</w:t>
      </w:r>
      <w:r>
        <w:rPr>
          <w:rFonts w:hint="eastAsia"/>
        </w:rPr>
        <w:t xml:space="preserve">을 호출했을 때 생성되는 자료 구조인데 이 것은 function내에서 다시 </w:t>
      </w:r>
      <w:r>
        <w:t>function</w:t>
      </w:r>
      <w:r>
        <w:rPr>
          <w:rFonts w:hint="eastAsia"/>
        </w:rPr>
        <w:t xml:space="preserve">을 호출할 수 있으므로 여러 개의 </w:t>
      </w:r>
      <w:r>
        <w:t>frame</w:t>
      </w:r>
      <w:r>
        <w:rPr>
          <w:rFonts w:hint="eastAsia"/>
        </w:rPr>
        <w:t xml:space="preserve">이 존재할 수 있고 이는 </w:t>
      </w:r>
      <w:r>
        <w:t xml:space="preserve">FIFO </w:t>
      </w:r>
      <w:r>
        <w:rPr>
          <w:rFonts w:hint="eastAsia"/>
        </w:rPr>
        <w:t>방식으로 관리되어야 할 것이다.</w:t>
      </w:r>
      <w:r>
        <w:t xml:space="preserve"> </w:t>
      </w:r>
      <w:r>
        <w:rPr>
          <w:rFonts w:hint="eastAsia"/>
        </w:rPr>
        <w:t xml:space="preserve">따라서 </w:t>
      </w:r>
      <w:r>
        <w:t>frame</w:t>
      </w:r>
      <w:r>
        <w:rPr>
          <w:rFonts w:hint="eastAsia"/>
        </w:rPr>
        <w:t xml:space="preserve">들을 보관하는 것은 </w:t>
      </w:r>
      <w:r>
        <w:t xml:space="preserve">stack </w:t>
      </w:r>
      <w:r>
        <w:rPr>
          <w:rFonts w:hint="eastAsia"/>
        </w:rPr>
        <w:t xml:space="preserve">구조로 관리되며 이것은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D6F82" w:rsidTr="00DD6F82">
        <w:tc>
          <w:tcPr>
            <w:tcW w:w="2972" w:type="dxa"/>
          </w:tcPr>
          <w:p w:rsidR="00DD6F82" w:rsidRDefault="00DD6F82" w:rsidP="00DD6F82">
            <w:r>
              <w:lastRenderedPageBreak/>
              <w:t xml:space="preserve">Frame </w:t>
            </w:r>
            <w:proofErr w:type="spellStart"/>
            <w:r>
              <w:t>frame_stack</w:t>
            </w:r>
            <w:proofErr w:type="spellEnd"/>
            <w:r>
              <w:t>[];</w:t>
            </w:r>
          </w:p>
          <w:p w:rsidR="00DD6F82" w:rsidRDefault="00DD6F82" w:rsidP="00DD6F82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top_of_</w:t>
            </w:r>
            <w:r>
              <w:t>frame_stack</w:t>
            </w:r>
            <w:proofErr w:type="spellEnd"/>
            <w:r>
              <w:t>;</w:t>
            </w:r>
          </w:p>
        </w:tc>
      </w:tr>
    </w:tbl>
    <w:p w:rsidR="00DD6F82" w:rsidRPr="00DD6F82" w:rsidRDefault="00DD6F82" w:rsidP="00DD6F82">
      <w:pPr>
        <w:rPr>
          <w:rFonts w:hint="eastAsia"/>
        </w:rPr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선언되어 사용한다.</w:t>
      </w:r>
    </w:p>
    <w:p w:rsidR="00C5361A" w:rsidRPr="00DD6F82" w:rsidRDefault="00C5361A" w:rsidP="00DD6F82">
      <w:pPr>
        <w:rPr>
          <w:rFonts w:hint="eastAsia"/>
        </w:rPr>
      </w:pPr>
    </w:p>
    <w:p w:rsidR="00C5361A" w:rsidRDefault="00C5361A" w:rsidP="00C5361A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proofErr w:type="spellStart"/>
      <w:r>
        <w:t>init_</w:t>
      </w:r>
      <w:r>
        <w:t>frame</w:t>
      </w:r>
      <w:proofErr w:type="spellEnd"/>
      <w:r>
        <w:t>()</w:t>
      </w:r>
    </w:p>
    <w:p w:rsidR="00C5361A" w:rsidRDefault="00C5361A" w:rsidP="00C5361A">
      <w:pPr>
        <w:rPr>
          <w:rFonts w:hint="eastAsia"/>
        </w:rPr>
      </w:pPr>
      <w:r>
        <w:rPr>
          <w:rFonts w:hint="eastAsia"/>
        </w:rPr>
        <w:t xml:space="preserve"> </w:t>
      </w:r>
      <w:r w:rsidR="006C2672">
        <w:rPr>
          <w:rFonts w:hint="eastAsia"/>
        </w:rPr>
        <w:t xml:space="preserve">function이 호출 됐을 때 처음으로 실행되는 함수로써 </w:t>
      </w:r>
      <w:r w:rsidR="005C48E0">
        <w:rPr>
          <w:rFonts w:hint="eastAsia"/>
        </w:rPr>
        <w:t xml:space="preserve">각 </w:t>
      </w:r>
      <w:r w:rsidR="005C48E0">
        <w:t>function</w:t>
      </w:r>
      <w:r w:rsidR="005C48E0">
        <w:rPr>
          <w:rFonts w:hint="eastAsia"/>
        </w:rPr>
        <w:t xml:space="preserve">에 해당하는 </w:t>
      </w:r>
      <w:r w:rsidR="005C48E0">
        <w:t>frame</w:t>
      </w:r>
      <w:r w:rsidR="005C48E0">
        <w:rPr>
          <w:rFonts w:hint="eastAsia"/>
        </w:rPr>
        <w:t>을 초기화 한다.</w:t>
      </w:r>
      <w:r w:rsidR="005C48E0">
        <w:t xml:space="preserve"> </w:t>
      </w:r>
    </w:p>
    <w:p w:rsidR="005C48E0" w:rsidRPr="005C48E0" w:rsidRDefault="005C48E0" w:rsidP="00C5361A"/>
    <w:p w:rsidR="00292A73" w:rsidRDefault="00292A73" w:rsidP="00292A73">
      <w:pPr>
        <w:pStyle w:val="3"/>
        <w:ind w:left="940" w:right="220" w:hanging="720"/>
        <w:rPr>
          <w:rFonts w:hint="eastAsia"/>
        </w:rPr>
      </w:pPr>
      <w:r>
        <w:rPr>
          <w:rFonts w:ascii="바탕체" w:eastAsia="바탕체" w:hAnsi="바탕체" w:cs="바탕체" w:hint="eastAsia"/>
        </w:rPr>
        <w:t xml:space="preserve">기타 value의 </w:t>
      </w:r>
      <w:r>
        <w:rPr>
          <w:rFonts w:ascii="바탕체" w:eastAsia="바탕체" w:hAnsi="바탕체" w:cs="바탕체"/>
        </w:rPr>
        <w:t>evaluation</w:t>
      </w:r>
      <w:r w:rsidRPr="00BF62FE">
        <w:t xml:space="preserve"> </w:t>
      </w:r>
      <w:r w:rsidRPr="00292A73">
        <w:rPr>
          <w:rFonts w:ascii="바탕" w:hAnsi="바탕" w:cs="바탕"/>
        </w:rPr>
        <w:t>관련</w:t>
      </w:r>
      <w:r w:rsidRPr="00BF62FE">
        <w:rPr>
          <w:rFonts w:hint="eastAsia"/>
        </w:rPr>
        <w:t xml:space="preserve"> </w:t>
      </w:r>
    </w:p>
    <w:p w:rsidR="00292A73" w:rsidRDefault="00292A73" w:rsidP="00292A73">
      <w:pPr>
        <w:pStyle w:val="4"/>
      </w:pPr>
      <w:proofErr w:type="gramStart"/>
      <w:r w:rsidRPr="00F87D83">
        <w:t>void</w:t>
      </w:r>
      <w:proofErr w:type="gramEnd"/>
      <w:r w:rsidRPr="00F87D83">
        <w:t xml:space="preserve"> </w:t>
      </w:r>
      <w:r>
        <w:t>evaluate()</w:t>
      </w:r>
    </w:p>
    <w:p w:rsidR="00BF62FE" w:rsidRDefault="00292A73" w:rsidP="00A068B7">
      <w:r>
        <w:rPr>
          <w:rFonts w:hint="eastAsia"/>
        </w:rPr>
        <w:t xml:space="preserve">parameter로 넘어온 </w:t>
      </w:r>
      <w:r>
        <w:t>node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에 대해 </w:t>
      </w:r>
      <w:r>
        <w:t>node</w:t>
      </w:r>
      <w:r>
        <w:rPr>
          <w:rFonts w:hint="eastAsia"/>
        </w:rPr>
        <w:t xml:space="preserve">가 저장하고 있는 값을 평가한 뒤 결과를 </w:t>
      </w:r>
      <w:r>
        <w:t>value</w:t>
      </w:r>
      <w:r>
        <w:rPr>
          <w:rFonts w:hint="eastAsia"/>
        </w:rPr>
        <w:t>에 넣는다.</w:t>
      </w:r>
      <w:r>
        <w:t xml:space="preserve"> Node</w:t>
      </w:r>
      <w:r>
        <w:rPr>
          <w:rFonts w:hint="eastAsia"/>
        </w:rPr>
        <w:t xml:space="preserve">의 값을 </w:t>
      </w:r>
      <w:r w:rsidR="00DD6F82">
        <w:rPr>
          <w:rFonts w:hint="eastAsia"/>
        </w:rPr>
        <w:t xml:space="preserve">평가하는 동작은 </w:t>
      </w:r>
      <w:r w:rsidR="00DD6F82">
        <w:t>node</w:t>
      </w:r>
      <w:r w:rsidR="00DD6F82">
        <w:rPr>
          <w:rFonts w:hint="eastAsia"/>
        </w:rPr>
        <w:t xml:space="preserve">가 포함하고 있는 </w:t>
      </w:r>
      <w:r w:rsidR="00DD6F82">
        <w:t xml:space="preserve">type </w:t>
      </w:r>
      <w:r w:rsidR="00DD6F82">
        <w:rPr>
          <w:rFonts w:hint="eastAsia"/>
        </w:rPr>
        <w:t>정보에 따라 달라진다.</w:t>
      </w:r>
      <w:r w:rsidR="00DD6F82">
        <w:t xml:space="preserve"> </w:t>
      </w:r>
      <w:r w:rsidR="00DD6F82">
        <w:rPr>
          <w:rFonts w:hint="eastAsia"/>
        </w:rPr>
        <w:t>즉,</w:t>
      </w:r>
      <w:r w:rsidR="00DD6F82">
        <w:t xml:space="preserve"> node</w:t>
      </w:r>
      <w:r w:rsidR="00DD6F82">
        <w:rPr>
          <w:rFonts w:hint="eastAsia"/>
        </w:rPr>
        <w:t xml:space="preserve">가 </w:t>
      </w:r>
      <w:r w:rsidR="00DD6F82">
        <w:t>binary operation</w:t>
      </w:r>
      <w:r w:rsidR="00DD6F82">
        <w:rPr>
          <w:rFonts w:hint="eastAsia"/>
        </w:rPr>
        <w:t xml:space="preserve">을 담고 있는 </w:t>
      </w:r>
      <w:r w:rsidR="00DD6F82">
        <w:t>node</w:t>
      </w:r>
      <w:r w:rsidR="00DD6F82">
        <w:rPr>
          <w:rFonts w:hint="eastAsia"/>
        </w:rPr>
        <w:t xml:space="preserve">라면 </w:t>
      </w:r>
      <w:proofErr w:type="spellStart"/>
      <w:r w:rsidR="00DD6F82">
        <w:rPr>
          <w:rFonts w:hint="eastAsia"/>
        </w:rPr>
        <w:t>op_token</w:t>
      </w:r>
      <w:proofErr w:type="spellEnd"/>
      <w:r w:rsidR="00DD6F82">
        <w:rPr>
          <w:rFonts w:hint="eastAsia"/>
        </w:rPr>
        <w:t xml:space="preserve">으로 저장된 </w:t>
      </w:r>
      <w:r w:rsidR="00DD6F82">
        <w:t xml:space="preserve">operator </w:t>
      </w:r>
      <w:r w:rsidR="00DD6F82">
        <w:rPr>
          <w:rFonts w:hint="eastAsia"/>
        </w:rPr>
        <w:t xml:space="preserve">연산을 </w:t>
      </w:r>
      <w:proofErr w:type="spellStart"/>
      <w:r w:rsidR="00DD6F82">
        <w:t>child_node</w:t>
      </w:r>
      <w:proofErr w:type="spellEnd"/>
      <w:r w:rsidR="00DD6F82">
        <w:rPr>
          <w:rFonts w:hint="eastAsia"/>
        </w:rPr>
        <w:t xml:space="preserve">로 저장된 2개의 </w:t>
      </w:r>
      <w:r w:rsidR="00DD6F82">
        <w:t>node</w:t>
      </w:r>
      <w:r w:rsidR="00DD6F82">
        <w:rPr>
          <w:rFonts w:hint="eastAsia"/>
        </w:rPr>
        <w:t>값을 연산한다.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8E0" w:rsidTr="005C48E0">
        <w:tc>
          <w:tcPr>
            <w:tcW w:w="9350" w:type="dxa"/>
          </w:tcPr>
          <w:p w:rsidR="005C48E0" w:rsidRPr="005C48E0" w:rsidRDefault="005C48E0" w:rsidP="005C48E0">
            <w:pPr>
              <w:rPr>
                <w:rFonts w:hint="eastAsia"/>
              </w:rPr>
            </w:pPr>
            <w:r>
              <w:t>void evaluat</w:t>
            </w:r>
            <w:r>
              <w:t xml:space="preserve">e(Node* </w:t>
            </w:r>
            <w:proofErr w:type="spellStart"/>
            <w:r>
              <w:t>pNode</w:t>
            </w:r>
            <w:proofErr w:type="spellEnd"/>
            <w:r>
              <w:t xml:space="preserve">, Value* </w:t>
            </w:r>
            <w:proofErr w:type="spellStart"/>
            <w:r>
              <w:t>pValue</w:t>
            </w:r>
            <w:proofErr w:type="spellEnd"/>
            <w:r>
              <w:t>) {</w:t>
            </w:r>
          </w:p>
          <w:p w:rsidR="005C48E0" w:rsidRDefault="005C48E0" w:rsidP="005C48E0">
            <w:pPr>
              <w:ind w:firstLine="150"/>
            </w:pPr>
            <w:r>
              <w:t>switch(</w:t>
            </w:r>
            <w:proofErr w:type="spellStart"/>
            <w:r>
              <w:t>pNode</w:t>
            </w:r>
            <w:proofErr w:type="spellEnd"/>
            <w:r>
              <w:t>-&gt;type) {</w:t>
            </w:r>
          </w:p>
          <w:p w:rsidR="005C48E0" w:rsidRDefault="005C48E0" w:rsidP="005C48E0">
            <w:pPr>
              <w:ind w:firstLine="150"/>
            </w:pPr>
            <w:r>
              <w:t>……….</w:t>
            </w:r>
          </w:p>
          <w:p w:rsidR="005C48E0" w:rsidRDefault="005C48E0" w:rsidP="005C48E0">
            <w:pPr>
              <w:ind w:firstLine="150"/>
            </w:pPr>
            <w:r>
              <w:t>case NTBINARYOPERATOR:</w:t>
            </w:r>
          </w:p>
          <w:p w:rsidR="005C48E0" w:rsidRDefault="005C48E0" w:rsidP="005C48E0">
            <w:pPr>
              <w:ind w:firstLine="150"/>
            </w:pPr>
            <w:r>
              <w:t xml:space="preserve">      {</w:t>
            </w:r>
          </w:p>
          <w:p w:rsidR="005C48E0" w:rsidRDefault="005C48E0" w:rsidP="005C48E0">
            <w:pPr>
              <w:ind w:firstLine="150"/>
            </w:pPr>
            <w:r>
              <w:t xml:space="preserve">        Value a, b;</w:t>
            </w:r>
          </w:p>
          <w:p w:rsidR="005C48E0" w:rsidRDefault="005C48E0" w:rsidP="005C48E0">
            <w:pPr>
              <w:ind w:firstLine="150"/>
            </w:pPr>
            <w:r>
              <w:t xml:space="preserve">        evaluate(</w:t>
            </w:r>
            <w:proofErr w:type="spellStart"/>
            <w:r>
              <w:t>pNode</w:t>
            </w:r>
            <w:proofErr w:type="spellEnd"/>
            <w:r>
              <w:t>-&gt;</w:t>
            </w:r>
            <w:proofErr w:type="spellStart"/>
            <w:r>
              <w:t>child_nodes</w:t>
            </w:r>
            <w:proofErr w:type="spellEnd"/>
            <w:r>
              <w:t>[0], &amp;a);</w:t>
            </w:r>
          </w:p>
          <w:p w:rsidR="005C48E0" w:rsidRDefault="005C48E0" w:rsidP="005C48E0">
            <w:pPr>
              <w:ind w:firstLine="150"/>
            </w:pPr>
            <w:r>
              <w:t xml:space="preserve">        evaluate(</w:t>
            </w:r>
            <w:proofErr w:type="spellStart"/>
            <w:r>
              <w:t>pNode</w:t>
            </w:r>
            <w:proofErr w:type="spellEnd"/>
            <w:r>
              <w:t>-&gt;</w:t>
            </w:r>
            <w:proofErr w:type="spellStart"/>
            <w:r>
              <w:t>child_nodes</w:t>
            </w:r>
            <w:proofErr w:type="spellEnd"/>
            <w:r>
              <w:t>[1], &amp;b);</w:t>
            </w:r>
          </w:p>
          <w:p w:rsidR="005C48E0" w:rsidRDefault="005C48E0" w:rsidP="005C48E0">
            <w:pPr>
              <w:ind w:firstLine="150"/>
            </w:pPr>
            <w:r>
              <w:t xml:space="preserve">        </w:t>
            </w:r>
            <w:proofErr w:type="spellStart"/>
            <w:r>
              <w:t>cal_value</w:t>
            </w:r>
            <w:proofErr w:type="spellEnd"/>
            <w:r>
              <w:t>(</w:t>
            </w:r>
            <w:proofErr w:type="spellStart"/>
            <w:r>
              <w:t>pValue</w:t>
            </w:r>
            <w:proofErr w:type="spellEnd"/>
            <w:r>
              <w:t xml:space="preserve">, a, </w:t>
            </w:r>
            <w:proofErr w:type="spellStart"/>
            <w:r>
              <w:t>b,pNode</w:t>
            </w:r>
            <w:proofErr w:type="spellEnd"/>
            <w:r>
              <w:t>-&gt;</w:t>
            </w:r>
            <w:proofErr w:type="spellStart"/>
            <w:r>
              <w:t>op_token</w:t>
            </w:r>
            <w:proofErr w:type="spellEnd"/>
            <w:r>
              <w:t>);</w:t>
            </w:r>
          </w:p>
          <w:p w:rsidR="005C48E0" w:rsidRDefault="005C48E0" w:rsidP="005C48E0">
            <w:pPr>
              <w:ind w:firstLine="150"/>
            </w:pPr>
            <w:r>
              <w:t xml:space="preserve">      }</w:t>
            </w:r>
          </w:p>
          <w:p w:rsidR="005C48E0" w:rsidRDefault="005C48E0" w:rsidP="005C48E0">
            <w:pPr>
              <w:ind w:firstLine="150"/>
              <w:rPr>
                <w:rFonts w:hint="eastAsia"/>
              </w:rPr>
            </w:pPr>
            <w:r>
              <w:t>………..</w:t>
            </w:r>
          </w:p>
        </w:tc>
      </w:tr>
    </w:tbl>
    <w:p w:rsidR="005C48E0" w:rsidRPr="00DD6F82" w:rsidRDefault="005C48E0" w:rsidP="00A068B7">
      <w:pPr>
        <w:rPr>
          <w:rFonts w:hint="eastAsia"/>
        </w:rPr>
      </w:pPr>
    </w:p>
    <w:p w:rsidR="00D62A66" w:rsidRDefault="00D62A66" w:rsidP="003B46F9">
      <w:pPr>
        <w:pStyle w:val="1"/>
      </w:pPr>
      <w:bookmarkStart w:id="17" w:name="_Toc358993422"/>
      <w:r>
        <w:rPr>
          <w:rFonts w:hint="eastAsia"/>
        </w:rPr>
        <w:t>구현</w:t>
      </w:r>
      <w:bookmarkEnd w:id="17"/>
    </w:p>
    <w:p w:rsidR="009E597B" w:rsidRPr="009E597B" w:rsidRDefault="009E597B" w:rsidP="009E597B">
      <w:r>
        <w:t>F</w:t>
      </w:r>
      <w:r>
        <w:rPr>
          <w:rFonts w:hint="eastAsia"/>
        </w:rPr>
        <w:t>lex의 담았다.</w:t>
      </w:r>
    </w:p>
    <w:p w:rsidR="00FC5B37" w:rsidRDefault="00FC5B37" w:rsidP="00FC5B37">
      <w:pPr>
        <w:pStyle w:val="2"/>
      </w:pPr>
      <w:bookmarkStart w:id="18" w:name="_Toc358993423"/>
      <w:r>
        <w:rPr>
          <w:rFonts w:hint="eastAsia"/>
        </w:rPr>
        <w:lastRenderedPageBreak/>
        <w:t>Verbatim copied cod</w:t>
      </w:r>
      <w:r w:rsidR="00731616">
        <w:rPr>
          <w:rFonts w:hint="eastAsia"/>
        </w:rPr>
        <w:t>e</w:t>
      </w:r>
      <w:bookmarkEnd w:id="18"/>
    </w:p>
    <w:p w:rsidR="00FC5B37" w:rsidRDefault="009E597B" w:rsidP="003B46F9">
      <w:r>
        <w:rPr>
          <w:rFonts w:hint="eastAsia"/>
        </w:rPr>
        <w:t>정의하였다.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B37" w:rsidTr="00FC5B37">
        <w:tc>
          <w:tcPr>
            <w:tcW w:w="9350" w:type="dxa"/>
          </w:tcPr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#define MAXTABLE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200</w:t>
            </w:r>
          </w:p>
          <w:p w:rsidR="009E597B" w:rsidRPr="009E597B" w:rsidRDefault="009E597B" w:rsidP="00A068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#define 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#define ASSIGN 1031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#define LPARE 1023  </w:t>
            </w:r>
          </w:p>
          <w:p w:rsidR="00FC5B37" w:rsidRDefault="009E597B" w:rsidP="009E597B"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#define RPARE 1024</w:t>
            </w:r>
          </w:p>
        </w:tc>
      </w:tr>
    </w:tbl>
    <w:p w:rsidR="00FC5B37" w:rsidRDefault="00FC5B37" w:rsidP="003B46F9"/>
    <w:p w:rsidR="00FC5B37" w:rsidRDefault="00FC5B37" w:rsidP="003B46F9">
      <w:r>
        <w:rPr>
          <w:rFonts w:hint="eastAsia"/>
        </w:rPr>
        <w:t xml:space="preserve">그리고 </w:t>
      </w:r>
      <w:r w:rsidR="009E597B">
        <w:rPr>
          <w:rFonts w:hint="eastAsia"/>
        </w:rPr>
        <w:t xml:space="preserve">앞서 설명한 </w:t>
      </w:r>
      <w:r w:rsidR="009E597B">
        <w:t>node</w:t>
      </w:r>
      <w:r w:rsidR="009E597B">
        <w:rPr>
          <w:rFonts w:hint="eastAsia"/>
        </w:rPr>
        <w:t xml:space="preserve">와 </w:t>
      </w:r>
      <w:r w:rsidR="009E597B">
        <w:t>id</w:t>
      </w:r>
      <w:r w:rsidR="009E597B">
        <w:rPr>
          <w:rFonts w:hint="eastAsia"/>
        </w:rPr>
        <w:t xml:space="preserve">를 위한 </w:t>
      </w:r>
      <w:r>
        <w:rPr>
          <w:rFonts w:hint="eastAsia"/>
        </w:rPr>
        <w:t>구조체를 선언하였다.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B37" w:rsidTr="00FC5B37">
        <w:tc>
          <w:tcPr>
            <w:tcW w:w="9350" w:type="dxa"/>
          </w:tcPr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proofErr w:type="spellStart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typedef</w:t>
            </w:r>
            <w:proofErr w:type="spellEnd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 </w:t>
            </w:r>
            <w:proofErr w:type="spellStart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struct</w:t>
            </w:r>
            <w:proofErr w:type="spellEnd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 _Node {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char op;</w:t>
            </w:r>
          </w:p>
          <w:p w:rsidR="00FC5B37" w:rsidRDefault="009E597B" w:rsidP="00A068B7">
            <w:pPr>
              <w:widowControl w:val="0"/>
              <w:autoSpaceDE w:val="0"/>
              <w:autoSpaceDN w:val="0"/>
              <w:adjustRightInd w:val="0"/>
              <w:jc w:val="left"/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</w:r>
            <w:proofErr w:type="spellStart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int</w:t>
            </w:r>
            <w:proofErr w:type="spellEnd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 </w:t>
            </w:r>
            <w:proofErr w:type="spellStart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iValue</w:t>
            </w:r>
            <w:proofErr w:type="spellEnd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;</w:t>
            </w:r>
            <w:r w:rsidR="00A068B7"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 xml:space="preserve"> 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} Id;</w:t>
            </w:r>
          </w:p>
        </w:tc>
      </w:tr>
    </w:tbl>
    <w:p w:rsidR="00FC5B37" w:rsidRDefault="00FC5B37" w:rsidP="003B46F9"/>
    <w:p w:rsidR="00FC5B37" w:rsidRDefault="00FC5B37" w:rsidP="00FC5B37">
      <w:pPr>
        <w:pStyle w:val="2"/>
      </w:pPr>
      <w:bookmarkStart w:id="19" w:name="_Toc358993424"/>
      <w:r>
        <w:t>Definition Section</w:t>
      </w:r>
      <w:bookmarkEnd w:id="19"/>
    </w:p>
    <w:p w:rsidR="00AA0027" w:rsidRDefault="00FC5B37" w:rsidP="00FC5B37">
      <w:pPr>
        <w:spacing w:after="0" w:line="240" w:lineRule="auto"/>
      </w:pPr>
      <w:r>
        <w:t>Definition Section</w:t>
      </w:r>
      <w:r>
        <w:rPr>
          <w:rFonts w:hint="eastAsia"/>
        </w:rPr>
        <w:t xml:space="preserve">에는 </w:t>
      </w:r>
      <w:r w:rsidR="0042310F">
        <w:rPr>
          <w:rFonts w:hint="eastAsia"/>
        </w:rPr>
        <w:t xml:space="preserve">정규 </w:t>
      </w:r>
      <w:proofErr w:type="spellStart"/>
      <w:r w:rsidR="0042310F">
        <w:rPr>
          <w:rFonts w:hint="eastAsia"/>
        </w:rPr>
        <w:t>표현식을</w:t>
      </w:r>
      <w:proofErr w:type="spellEnd"/>
      <w:r w:rsidR="0042310F">
        <w:rPr>
          <w:rFonts w:hint="eastAsia"/>
        </w:rPr>
        <w:t xml:space="preserve"> </w:t>
      </w:r>
      <w:r w:rsidR="009E597B">
        <w:rPr>
          <w:rFonts w:hint="eastAsia"/>
        </w:rPr>
        <w:t>이용해 필요한 내용을 정의하였다.</w:t>
      </w:r>
    </w:p>
    <w:p w:rsidR="00AA0027" w:rsidRDefault="00AA0027" w:rsidP="00FC5B37">
      <w:pPr>
        <w:spacing w:after="0" w:line="240" w:lineRule="auto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027" w:rsidTr="00AA0027">
        <w:tc>
          <w:tcPr>
            <w:tcW w:w="9350" w:type="dxa"/>
          </w:tcPr>
          <w:p w:rsidR="00A068B7" w:rsidRDefault="009E597B" w:rsidP="00A068B7">
            <w:pPr>
              <w:widowControl w:val="0"/>
              <w:autoSpaceDE w:val="0"/>
              <w:autoSpaceDN w:val="0"/>
              <w:adjustRightInd w:val="0"/>
              <w:jc w:val="left"/>
            </w:pPr>
            <w:r w:rsidRPr="009E597B">
              <w:rPr>
                <w:rFonts w:ascii="Consolas" w:eastAsiaTheme="minorEastAsia" w:hAnsi="Consolas" w:cs="Consolas"/>
                <w:color w:val="000000"/>
                <w:szCs w:val="19"/>
              </w:rPr>
              <w:t>number</w:t>
            </w:r>
            <w:r w:rsidRPr="009E597B">
              <w:rPr>
                <w:rFonts w:ascii="Consolas" w:eastAsiaTheme="minorEastAsia" w:hAnsi="Consolas" w:cs="Consolas"/>
                <w:color w:val="000000"/>
                <w:szCs w:val="19"/>
              </w:rPr>
              <w:tab/>
            </w:r>
          </w:p>
          <w:p w:rsidR="00AA0027" w:rsidRDefault="00AA0027" w:rsidP="009E597B"/>
        </w:tc>
      </w:tr>
    </w:tbl>
    <w:p w:rsidR="00AA0027" w:rsidRDefault="00AA0027" w:rsidP="00FC5B37">
      <w:pPr>
        <w:spacing w:after="0" w:line="240" w:lineRule="auto"/>
      </w:pPr>
    </w:p>
    <w:p w:rsidR="00AA0027" w:rsidRDefault="00FC5B37" w:rsidP="00AA0027">
      <w:pPr>
        <w:pStyle w:val="2"/>
      </w:pPr>
      <w:bookmarkStart w:id="20" w:name="_Toc358993425"/>
      <w:r>
        <w:t>Rule Section</w:t>
      </w:r>
      <w:bookmarkEnd w:id="20"/>
      <w:r>
        <w:t xml:space="preserve"> </w:t>
      </w:r>
    </w:p>
    <w:p w:rsidR="00AA0027" w:rsidRDefault="00AA0027" w:rsidP="00FC5B37">
      <w:pPr>
        <w:spacing w:after="0" w:line="240" w:lineRule="auto"/>
      </w:pPr>
      <w:r>
        <w:rPr>
          <w:rFonts w:hint="eastAsia"/>
        </w:rPr>
        <w:t>Rule section.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027" w:rsidTr="00AA0027">
        <w:tc>
          <w:tcPr>
            <w:tcW w:w="9350" w:type="dxa"/>
          </w:tcPr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{id}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{return ID;}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{number}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{return NUM;}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{</w:t>
            </w:r>
            <w:proofErr w:type="spellStart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oper</w:t>
            </w:r>
            <w:proofErr w:type="spellEnd"/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}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{return OPER;}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"(" return LPARE;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")" return RPARE;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"=" return ASSIGN;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 w:themeColor="text1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\n</w:t>
            </w:r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ab/>
              <w:t>{return EOL;}</w:t>
            </w:r>
          </w:p>
          <w:p w:rsidR="00AA0027" w:rsidRDefault="009E597B" w:rsidP="009E597B">
            <w:r w:rsidRPr="009E597B">
              <w:rPr>
                <w:rFonts w:ascii="Consolas" w:eastAsiaTheme="minorEastAsia" w:hAnsi="Consolas" w:cs="Consolas"/>
                <w:color w:val="000000" w:themeColor="text1"/>
                <w:szCs w:val="19"/>
              </w:rPr>
              <w:t>.    { ECHO; }</w:t>
            </w:r>
          </w:p>
        </w:tc>
      </w:tr>
    </w:tbl>
    <w:p w:rsidR="00AA0027" w:rsidRDefault="00AA0027" w:rsidP="00FC5B37">
      <w:pPr>
        <w:spacing w:after="0" w:line="240" w:lineRule="auto"/>
      </w:pPr>
    </w:p>
    <w:p w:rsidR="00FC5B37" w:rsidRDefault="00FC5B37" w:rsidP="00AA0027">
      <w:pPr>
        <w:pStyle w:val="2"/>
      </w:pPr>
      <w:bookmarkStart w:id="21" w:name="_Toc358993426"/>
      <w:r>
        <w:lastRenderedPageBreak/>
        <w:t>User-Defined Code Section</w:t>
      </w:r>
      <w:bookmarkEnd w:id="21"/>
    </w:p>
    <w:p w:rsidR="00AA0027" w:rsidRPr="009E597B" w:rsidRDefault="009E597B" w:rsidP="00AA0027">
      <w:r>
        <w:rPr>
          <w:rFonts w:hint="eastAsia"/>
        </w:rPr>
        <w:t xml:space="preserve">먼저 </w:t>
      </w:r>
    </w:p>
    <w:p w:rsidR="00AA0027" w:rsidRDefault="009E597B" w:rsidP="003D0076">
      <w:pPr>
        <w:pStyle w:val="3"/>
        <w:ind w:left="939" w:right="220" w:hanging="719"/>
      </w:pPr>
      <w:bookmarkStart w:id="22" w:name="_Toc358993427"/>
      <w:r>
        <w:rPr>
          <w:rFonts w:ascii="바탕" w:eastAsia="맑은 고딕" w:hAnsi="바탕" w:cs="바탕"/>
        </w:rPr>
        <w:t xml:space="preserve">Expression, Factor, Terminal </w:t>
      </w:r>
      <w:proofErr w:type="spellStart"/>
      <w:r>
        <w:rPr>
          <w:rFonts w:ascii="바탕" w:eastAsia="맑은 고딕" w:hAnsi="바탕" w:cs="바탕" w:hint="eastAsia"/>
        </w:rPr>
        <w:t>노드</w:t>
      </w:r>
      <w:proofErr w:type="spellEnd"/>
      <w:r>
        <w:rPr>
          <w:rFonts w:ascii="바탕" w:eastAsia="맑은 고딕" w:hAnsi="바탕" w:cs="바탕" w:hint="eastAsia"/>
        </w:rPr>
        <w:t xml:space="preserve"> </w:t>
      </w:r>
      <w:r>
        <w:rPr>
          <w:rFonts w:ascii="바탕" w:eastAsia="맑은 고딕" w:hAnsi="바탕" w:cs="바탕" w:hint="eastAsia"/>
        </w:rPr>
        <w:t>생성</w:t>
      </w:r>
      <w:bookmarkEnd w:id="22"/>
    </w:p>
    <w:p w:rsidR="00AA0027" w:rsidRDefault="009E597B" w:rsidP="00AA0027">
      <w:r>
        <w:rPr>
          <w:rFonts w:hint="eastAsia"/>
        </w:rPr>
        <w:t xml:space="preserve">일단 본 과제에 적용할 </w:t>
      </w:r>
      <w:r>
        <w:t>BNF</w:t>
      </w:r>
      <w:r>
        <w:rPr>
          <w:rFonts w:hint="eastAsia"/>
        </w:rPr>
        <w:t>는 다음과 같다.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027" w:rsidTr="00AA0027">
        <w:tc>
          <w:tcPr>
            <w:tcW w:w="9350" w:type="dxa"/>
          </w:tcPr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&lt;expression&gt;  ::= &lt;term&gt; [ [ "+" | "-" ] &lt;term&gt; ]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...</w:t>
            </w:r>
          </w:p>
          <w:p w:rsidR="009E597B" w:rsidRPr="009E597B" w:rsidRDefault="009E597B" w:rsidP="009E597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597B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&lt;term&gt;  ::=  &lt;factor&gt; [ [ "*" | "/" ] &lt;factor&gt; ]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...</w:t>
            </w:r>
          </w:p>
          <w:p w:rsidR="00AA0027" w:rsidRDefault="009E597B" w:rsidP="009E597B">
            <w:r w:rsidRPr="009E597B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&lt;factor&gt;  ::=  &lt;number&gt;  |  "(" &lt;expression&gt; ")"</w:t>
            </w:r>
          </w:p>
        </w:tc>
      </w:tr>
    </w:tbl>
    <w:p w:rsidR="003D0076" w:rsidRDefault="00AA0027" w:rsidP="00AA0027">
      <w:r>
        <w:rPr>
          <w:rFonts w:hint="eastAsia"/>
        </w:rPr>
        <w:t xml:space="preserve"> </w:t>
      </w:r>
      <w:r w:rsidR="009E597B">
        <w:rPr>
          <w:rFonts w:hint="eastAsia"/>
        </w:rPr>
        <w:t xml:space="preserve">이와 같은 방식으로 각 항목에 대해 </w:t>
      </w:r>
      <w:r w:rsidR="009E597B" w:rsidRPr="00F903CE">
        <w:rPr>
          <w:lang w:val="ko-KR"/>
        </w:rPr>
        <w:t>Recursive Descent Parsing</w:t>
      </w:r>
      <w:r w:rsidR="009E597B">
        <w:rPr>
          <w:lang w:val="ko-KR"/>
        </w:rPr>
        <w:t xml:space="preserve"> </w:t>
      </w:r>
      <w:r w:rsidR="009E597B">
        <w:rPr>
          <w:rFonts w:hint="eastAsia"/>
          <w:lang w:val="ko-KR"/>
        </w:rPr>
        <w:t xml:space="preserve">방식을 이용해 </w:t>
      </w:r>
      <w:r w:rsidR="009E597B">
        <w:rPr>
          <w:lang w:val="ko-KR"/>
        </w:rPr>
        <w:t>syntax tree</w:t>
      </w:r>
      <w:r w:rsidR="009E597B">
        <w:rPr>
          <w:rFonts w:hint="eastAsia"/>
          <w:lang w:val="ko-KR"/>
        </w:rPr>
        <w:t>를 생성하도록 코드를 작성하였다.</w:t>
      </w:r>
      <w:r w:rsidR="009E597B">
        <w:rPr>
          <w:lang w:val="ko-KR"/>
        </w:rPr>
        <w:t xml:space="preserve"> </w:t>
      </w:r>
      <w:r w:rsidR="009E597B">
        <w:rPr>
          <w:rFonts w:hint="eastAsia"/>
          <w:lang w:val="ko-KR"/>
        </w:rPr>
        <w:t>각각의 코드는 다음과 같다</w:t>
      </w:r>
      <w:r w:rsidR="003D0076">
        <w:rPr>
          <w:rFonts w:hint="eastAsia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97B" w:rsidTr="009E597B">
        <w:tc>
          <w:tcPr>
            <w:tcW w:w="9350" w:type="dxa"/>
          </w:tcPr>
          <w:p w:rsidR="009E597B" w:rsidRPr="009E597B" w:rsidRDefault="009E597B" w:rsidP="009E597B">
            <w:pPr>
              <w:rPr>
                <w:sz w:val="18"/>
              </w:rPr>
            </w:pPr>
            <w:r w:rsidRPr="009E597B">
              <w:rPr>
                <w:sz w:val="18"/>
              </w:rPr>
              <w:t>Node *</w:t>
            </w:r>
            <w:proofErr w:type="spellStart"/>
            <w:r w:rsidRPr="009E597B">
              <w:rPr>
                <w:sz w:val="18"/>
              </w:rPr>
              <w:t>makeExpTree</w:t>
            </w:r>
            <w:proofErr w:type="spellEnd"/>
            <w:r w:rsidRPr="009E597B">
              <w:rPr>
                <w:sz w:val="18"/>
              </w:rPr>
              <w:t xml:space="preserve">() </w:t>
            </w:r>
          </w:p>
          <w:p w:rsidR="009E597B" w:rsidRPr="009E597B" w:rsidRDefault="009E597B" w:rsidP="009E597B">
            <w:pPr>
              <w:rPr>
                <w:sz w:val="18"/>
              </w:rPr>
            </w:pPr>
            <w:r w:rsidRPr="009E597B">
              <w:rPr>
                <w:sz w:val="18"/>
              </w:rPr>
              <w:t>{</w:t>
            </w:r>
          </w:p>
          <w:p w:rsidR="009E597B" w:rsidRDefault="009E597B" w:rsidP="009E597B"/>
        </w:tc>
      </w:tr>
    </w:tbl>
    <w:p w:rsidR="009E597B" w:rsidRDefault="00A578A5" w:rsidP="00AA0027">
      <w:r>
        <w:rPr>
          <w:rFonts w:hint="eastAsia"/>
        </w:rPr>
        <w:t xml:space="preserve">먼저 </w:t>
      </w:r>
      <w:proofErr w:type="spellStart"/>
      <w:r>
        <w:t>termTree</w:t>
      </w:r>
      <w:proofErr w:type="spellEnd"/>
      <w:r>
        <w:t xml:space="preserve"> </w:t>
      </w:r>
      <w:r>
        <w:rPr>
          <w:rFonts w:hint="eastAsia"/>
        </w:rPr>
        <w:t xml:space="preserve">생성 함수를 호출 후 생성되어 온 </w:t>
      </w:r>
      <w:r>
        <w:t>node</w:t>
      </w:r>
      <w:r>
        <w:rPr>
          <w:rFonts w:hint="eastAsia"/>
        </w:rPr>
        <w:t xml:space="preserve">에 대해 다음 문자를 보고 </w:t>
      </w:r>
      <w:r>
        <w:t>+</w:t>
      </w:r>
      <w:r>
        <w:rPr>
          <w:rFonts w:hint="eastAsia"/>
        </w:rPr>
        <w:t xml:space="preserve">나 </w:t>
      </w:r>
      <w:r>
        <w:t>–</w:t>
      </w:r>
      <w:r>
        <w:rPr>
          <w:rFonts w:hint="eastAsia"/>
        </w:rPr>
        <w:t xml:space="preserve">면 새로운 term이기 때문에 전달받은 </w:t>
      </w:r>
      <w:r>
        <w:t>node</w:t>
      </w:r>
      <w:r>
        <w:rPr>
          <w:rFonts w:hint="eastAsia"/>
        </w:rPr>
        <w:t xml:space="preserve">를 </w:t>
      </w:r>
      <w:r>
        <w:t>left</w:t>
      </w:r>
      <w:r>
        <w:rPr>
          <w:rFonts w:hint="eastAsia"/>
        </w:rPr>
        <w:t xml:space="preserve">에 그리고 새로운 </w:t>
      </w:r>
      <w:r>
        <w:t>term</w:t>
      </w:r>
      <w:r>
        <w:rPr>
          <w:rFonts w:hint="eastAsia"/>
        </w:rPr>
        <w:t xml:space="preserve">을 </w:t>
      </w:r>
      <w:r>
        <w:t>right</w:t>
      </w:r>
      <w:r>
        <w:rPr>
          <w:rFonts w:hint="eastAsia"/>
        </w:rPr>
        <w:t xml:space="preserve">에 넣는 방식을 취했다.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97B" w:rsidTr="009E597B">
        <w:tc>
          <w:tcPr>
            <w:tcW w:w="9350" w:type="dxa"/>
          </w:tcPr>
          <w:p w:rsidR="009E597B" w:rsidRPr="009E597B" w:rsidRDefault="009E597B" w:rsidP="009E597B">
            <w:pPr>
              <w:rPr>
                <w:sz w:val="18"/>
              </w:rPr>
            </w:pPr>
            <w:r w:rsidRPr="009E597B">
              <w:rPr>
                <w:sz w:val="18"/>
              </w:rPr>
              <w:t>Node *</w:t>
            </w:r>
            <w:proofErr w:type="spellStart"/>
            <w:r w:rsidRPr="009E597B">
              <w:rPr>
                <w:sz w:val="18"/>
              </w:rPr>
              <w:t>makeTermTree</w:t>
            </w:r>
            <w:proofErr w:type="spellEnd"/>
            <w:r w:rsidRPr="009E597B">
              <w:rPr>
                <w:sz w:val="18"/>
              </w:rPr>
              <w:t>()</w:t>
            </w:r>
          </w:p>
          <w:p w:rsidR="009E597B" w:rsidRPr="009E597B" w:rsidRDefault="009E597B" w:rsidP="009E597B">
            <w:pPr>
              <w:rPr>
                <w:sz w:val="18"/>
              </w:rPr>
            </w:pPr>
            <w:r w:rsidRPr="009E597B">
              <w:rPr>
                <w:sz w:val="18"/>
              </w:rPr>
              <w:t>{</w:t>
            </w:r>
          </w:p>
          <w:p w:rsidR="009E597B" w:rsidRDefault="009E597B" w:rsidP="00A068B7">
            <w:r w:rsidRPr="009E597B">
              <w:rPr>
                <w:sz w:val="18"/>
              </w:rPr>
              <w:tab/>
              <w:t>}</w:t>
            </w:r>
          </w:p>
        </w:tc>
      </w:tr>
    </w:tbl>
    <w:p w:rsidR="009E597B" w:rsidRDefault="00A578A5" w:rsidP="00AA0027">
      <w:r>
        <w:t>T</w:t>
      </w:r>
      <w:r>
        <w:rPr>
          <w:rFonts w:hint="eastAsia"/>
        </w:rPr>
        <w:t>erm</w:t>
      </w:r>
      <w:r>
        <w:t>inal</w:t>
      </w:r>
      <w:r>
        <w:rPr>
          <w:rFonts w:hint="eastAsia"/>
        </w:rPr>
        <w:t>에.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239" w:rsidTr="003B1239">
        <w:tc>
          <w:tcPr>
            <w:tcW w:w="9350" w:type="dxa"/>
          </w:tcPr>
          <w:p w:rsidR="003B1239" w:rsidRPr="003B1239" w:rsidRDefault="003B1239" w:rsidP="003B1239">
            <w:pPr>
              <w:rPr>
                <w:sz w:val="18"/>
              </w:rPr>
            </w:pPr>
            <w:r w:rsidRPr="003B1239">
              <w:rPr>
                <w:sz w:val="18"/>
              </w:rPr>
              <w:t>Node *</w:t>
            </w:r>
            <w:proofErr w:type="spellStart"/>
            <w:r w:rsidRPr="003B1239">
              <w:rPr>
                <w:sz w:val="18"/>
              </w:rPr>
              <w:t>makeFacTree</w:t>
            </w:r>
            <w:proofErr w:type="spellEnd"/>
            <w:r w:rsidRPr="003B1239">
              <w:rPr>
                <w:sz w:val="18"/>
              </w:rPr>
              <w:t>()</w:t>
            </w:r>
          </w:p>
          <w:p w:rsidR="003B1239" w:rsidRPr="003B1239" w:rsidRDefault="003B1239" w:rsidP="003B1239">
            <w:pPr>
              <w:rPr>
                <w:sz w:val="18"/>
              </w:rPr>
            </w:pPr>
            <w:r w:rsidRPr="003B1239">
              <w:rPr>
                <w:sz w:val="18"/>
              </w:rPr>
              <w:t>{</w:t>
            </w:r>
          </w:p>
          <w:p w:rsidR="003B1239" w:rsidRDefault="003B1239" w:rsidP="00A068B7">
            <w:r w:rsidRPr="003B1239">
              <w:rPr>
                <w:sz w:val="18"/>
              </w:rPr>
              <w:tab/>
              <w:t>}</w:t>
            </w:r>
          </w:p>
        </w:tc>
      </w:tr>
    </w:tbl>
    <w:p w:rsidR="009E597B" w:rsidRDefault="00A578A5" w:rsidP="00AA0027">
      <w:r>
        <w:rPr>
          <w:rFonts w:hint="eastAsia"/>
        </w:rPr>
        <w:t>마지막으로.</w:t>
      </w:r>
    </w:p>
    <w:p w:rsidR="00A578A5" w:rsidRDefault="00A578A5" w:rsidP="00AA0027"/>
    <w:p w:rsidR="003D0076" w:rsidRDefault="003B1239" w:rsidP="003D0076">
      <w:pPr>
        <w:pStyle w:val="3"/>
        <w:ind w:left="942" w:right="220" w:hanging="722"/>
        <w:rPr>
          <w:rFonts w:ascii="바탕" w:eastAsia="맑은 고딕" w:hAnsi="바탕" w:cs="바탕"/>
        </w:rPr>
      </w:pPr>
      <w:bookmarkStart w:id="23" w:name="_Toc358993428"/>
      <w:proofErr w:type="spellStart"/>
      <w:proofErr w:type="gramStart"/>
      <w:r>
        <w:t>evalNode</w:t>
      </w:r>
      <w:bookmarkEnd w:id="23"/>
      <w:proofErr w:type="spellEnd"/>
      <w:proofErr w:type="gramEnd"/>
    </w:p>
    <w:p w:rsidR="003D0076" w:rsidRDefault="003B1239" w:rsidP="003D0076"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대해 순회를 하며 값을 계산하는 함수이다.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076" w:rsidTr="003D0076">
        <w:tc>
          <w:tcPr>
            <w:tcW w:w="9350" w:type="dxa"/>
          </w:tcPr>
          <w:p w:rsidR="003B1239" w:rsidRPr="003B1239" w:rsidRDefault="003B1239" w:rsidP="003B1239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EvalNode</w:t>
            </w:r>
            <w:proofErr w:type="spellEnd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(Node *</w:t>
            </w:r>
            <w:proofErr w:type="spellStart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aNode</w:t>
            </w:r>
            <w:proofErr w:type="spellEnd"/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3B1239" w:rsidRPr="003B1239" w:rsidRDefault="003B1239" w:rsidP="003B1239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3D0076" w:rsidRDefault="003B1239" w:rsidP="00A068B7">
            <w:r w:rsidRPr="003B123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A068B7" w:rsidRDefault="00A578A5" w:rsidP="00A068B7">
      <w:r>
        <w:rPr>
          <w:rFonts w:hint="eastAsia"/>
        </w:rPr>
        <w:t xml:space="preserve">이는 </w:t>
      </w:r>
    </w:p>
    <w:p w:rsidR="003D0076" w:rsidRDefault="003D0076" w:rsidP="003D0076">
      <w:r>
        <w:rPr>
          <w:rFonts w:hint="eastAsia"/>
        </w:rPr>
        <w:t>해준다.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076" w:rsidTr="003D0076">
        <w:tc>
          <w:tcPr>
            <w:tcW w:w="9350" w:type="dxa"/>
          </w:tcPr>
          <w:p w:rsidR="003D0076" w:rsidRDefault="003D0076" w:rsidP="003D0076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highlight w:val="white"/>
              </w:rPr>
              <w:t>MAXERROR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3D0076" w:rsidRDefault="003D0076" w:rsidP="00A068B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D0076" w:rsidRDefault="003D0076" w:rsidP="003D0076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printStrTab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D0076" w:rsidRDefault="003D0076" w:rsidP="003D0076"/>
        </w:tc>
      </w:tr>
    </w:tbl>
    <w:p w:rsidR="00C72B3C" w:rsidRPr="00C72B3C" w:rsidRDefault="00C72B3C" w:rsidP="00C72B3C"/>
    <w:p w:rsidR="00D62A66" w:rsidRDefault="007B373B" w:rsidP="003B46F9">
      <w:pPr>
        <w:pStyle w:val="1"/>
      </w:pPr>
      <w:bookmarkStart w:id="24" w:name="_Toc358993429"/>
      <w:r>
        <w:rPr>
          <w:rFonts w:hint="eastAsia"/>
        </w:rPr>
        <w:t xml:space="preserve">결과 </w:t>
      </w:r>
      <w:r w:rsidR="00D62A66">
        <w:rPr>
          <w:rFonts w:hint="eastAsia"/>
        </w:rPr>
        <w:t>테스트</w:t>
      </w:r>
      <w:bookmarkEnd w:id="24"/>
    </w:p>
    <w:p w:rsidR="00731616" w:rsidRDefault="00A578A5" w:rsidP="00731616">
      <w:r>
        <w:rPr>
          <w:rFonts w:hint="eastAsia"/>
        </w:rPr>
        <w:t xml:space="preserve">사칙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616" w:rsidTr="00731616">
        <w:tc>
          <w:tcPr>
            <w:tcW w:w="9350" w:type="dxa"/>
          </w:tcPr>
          <w:p w:rsidR="00731616" w:rsidRDefault="00731616" w:rsidP="00A068B7">
            <w:r>
              <w:t>:</w:t>
            </w:r>
            <w:r w:rsidR="00A578A5">
              <w:t xml:space="preserve"> </w:t>
            </w:r>
          </w:p>
        </w:tc>
      </w:tr>
    </w:tbl>
    <w:p w:rsidR="00D62A66" w:rsidRDefault="007B373B" w:rsidP="003B46F9">
      <w:pPr>
        <w:pStyle w:val="1"/>
      </w:pPr>
      <w:bookmarkStart w:id="25" w:name="_Toc358993430"/>
      <w:r>
        <w:rPr>
          <w:rFonts w:hint="eastAsia"/>
        </w:rPr>
        <w:t>결론</w:t>
      </w:r>
      <w:bookmarkEnd w:id="25"/>
    </w:p>
    <w:p w:rsidR="00614E5E" w:rsidRDefault="00524581" w:rsidP="00524581">
      <w:r>
        <w:rPr>
          <w:rFonts w:hint="eastAsia"/>
        </w:rPr>
        <w:t>윈도우7 64</w:t>
      </w:r>
      <w:r>
        <w:t>bit</w:t>
      </w:r>
      <w:r>
        <w:rPr>
          <w:rFonts w:hint="eastAsia"/>
        </w:rPr>
        <w:t xml:space="preserve"> 환경에서 </w:t>
      </w:r>
      <w:r>
        <w:t xml:space="preserve">flex 2.5.4 </w:t>
      </w:r>
      <w:r>
        <w:rPr>
          <w:rFonts w:hint="eastAsia"/>
        </w:rPr>
        <w:t xml:space="preserve">버전으로 과제를 </w:t>
      </w:r>
      <w:r w:rsidR="00A578A5">
        <w:rPr>
          <w:rFonts w:hint="eastAsia"/>
        </w:rPr>
        <w:t>수행하였다.</w:t>
      </w:r>
    </w:p>
    <w:p w:rsidR="00524581" w:rsidRPr="00524581" w:rsidRDefault="00524581" w:rsidP="00A068B7">
      <w:r>
        <w:rPr>
          <w:rFonts w:hint="eastAsia"/>
        </w:rPr>
        <w:t xml:space="preserve"> </w:t>
      </w:r>
    </w:p>
    <w:sectPr w:rsidR="00524581" w:rsidRPr="005245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368"/>
    <w:multiLevelType w:val="hybridMultilevel"/>
    <w:tmpl w:val="3D7E592E"/>
    <w:lvl w:ilvl="0" w:tplc="9C54F2A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>
    <w:nsid w:val="143F61F7"/>
    <w:multiLevelType w:val="hybridMultilevel"/>
    <w:tmpl w:val="A140BFAA"/>
    <w:lvl w:ilvl="0" w:tplc="8D800C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D4F094B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5D11995"/>
    <w:multiLevelType w:val="hybridMultilevel"/>
    <w:tmpl w:val="BF1E9168"/>
    <w:lvl w:ilvl="0" w:tplc="0C6CF9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005CBE"/>
    <w:multiLevelType w:val="hybridMultilevel"/>
    <w:tmpl w:val="77EADF78"/>
    <w:lvl w:ilvl="0" w:tplc="E746FA2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67B4989"/>
    <w:multiLevelType w:val="hybridMultilevel"/>
    <w:tmpl w:val="A1F2685C"/>
    <w:lvl w:ilvl="0" w:tplc="6BB0CC1A">
      <w:start w:val="5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8E81D5E"/>
    <w:multiLevelType w:val="hybridMultilevel"/>
    <w:tmpl w:val="02E68BA8"/>
    <w:lvl w:ilvl="0" w:tplc="82B60116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0"/>
  </w:num>
  <w:num w:numId="17">
    <w:abstractNumId w:val="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B3"/>
    <w:rsid w:val="000142BD"/>
    <w:rsid w:val="000E3FA4"/>
    <w:rsid w:val="002378FA"/>
    <w:rsid w:val="00292A73"/>
    <w:rsid w:val="002E6191"/>
    <w:rsid w:val="0032563B"/>
    <w:rsid w:val="003B1239"/>
    <w:rsid w:val="003B46F9"/>
    <w:rsid w:val="003D0076"/>
    <w:rsid w:val="00407985"/>
    <w:rsid w:val="0042310F"/>
    <w:rsid w:val="00501BEC"/>
    <w:rsid w:val="00524581"/>
    <w:rsid w:val="0059173E"/>
    <w:rsid w:val="005C48E0"/>
    <w:rsid w:val="00614E5E"/>
    <w:rsid w:val="00615E8D"/>
    <w:rsid w:val="006863B5"/>
    <w:rsid w:val="006C2672"/>
    <w:rsid w:val="00706998"/>
    <w:rsid w:val="00731616"/>
    <w:rsid w:val="0073461F"/>
    <w:rsid w:val="0073482F"/>
    <w:rsid w:val="00777EE9"/>
    <w:rsid w:val="007B373B"/>
    <w:rsid w:val="00830B20"/>
    <w:rsid w:val="008B12DB"/>
    <w:rsid w:val="00901DCE"/>
    <w:rsid w:val="00904312"/>
    <w:rsid w:val="009E597B"/>
    <w:rsid w:val="00A068B7"/>
    <w:rsid w:val="00A450DA"/>
    <w:rsid w:val="00A578A5"/>
    <w:rsid w:val="00A62B57"/>
    <w:rsid w:val="00A87BE1"/>
    <w:rsid w:val="00AA0027"/>
    <w:rsid w:val="00B20ED5"/>
    <w:rsid w:val="00B32D17"/>
    <w:rsid w:val="00B4210D"/>
    <w:rsid w:val="00BD3AA4"/>
    <w:rsid w:val="00BD7467"/>
    <w:rsid w:val="00BF62FE"/>
    <w:rsid w:val="00C2502D"/>
    <w:rsid w:val="00C5361A"/>
    <w:rsid w:val="00C72B3C"/>
    <w:rsid w:val="00D62A66"/>
    <w:rsid w:val="00D84F5A"/>
    <w:rsid w:val="00DD6F82"/>
    <w:rsid w:val="00DE7BB3"/>
    <w:rsid w:val="00DF5491"/>
    <w:rsid w:val="00EA40AA"/>
    <w:rsid w:val="00EB6399"/>
    <w:rsid w:val="00EC36B3"/>
    <w:rsid w:val="00EE21A4"/>
    <w:rsid w:val="00EF22DD"/>
    <w:rsid w:val="00EF4347"/>
    <w:rsid w:val="00F27FE8"/>
    <w:rsid w:val="00F87D83"/>
    <w:rsid w:val="00F903CE"/>
    <w:rsid w:val="00FC5B37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C2ACB-58A5-40CA-9801-5B1AE5D5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8A5"/>
    <w:pPr>
      <w:jc w:val="both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61F"/>
    <w:pPr>
      <w:keepNext/>
      <w:keepLines/>
      <w:numPr>
        <w:ilvl w:val="2"/>
        <w:numId w:val="12"/>
      </w:numPr>
      <w:spacing w:before="200" w:after="0"/>
      <w:ind w:leftChars="100" w:left="100" w:rightChars="100" w:right="100" w:hangingChars="327" w:hanging="327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5361A"/>
    <w:pPr>
      <w:keepNext/>
      <w:keepLines/>
      <w:numPr>
        <w:ilvl w:val="3"/>
        <w:numId w:val="12"/>
      </w:numPr>
      <w:spacing w:before="200" w:after="0"/>
      <w:ind w:leftChars="200" w:left="1306" w:rightChars="100" w:right="220" w:hangingChars="392" w:hanging="866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3461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C536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character" w:customStyle="1" w:styleId="apple-converted-space">
    <w:name w:val="apple-converted-space"/>
    <w:basedOn w:val="a0"/>
    <w:rsid w:val="008B12DB"/>
  </w:style>
  <w:style w:type="table" w:styleId="af4">
    <w:name w:val="Table Grid"/>
    <w:basedOn w:val="a1"/>
    <w:uiPriority w:val="39"/>
    <w:rsid w:val="00EE2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link w:val="codeChar"/>
    <w:qFormat/>
    <w:rsid w:val="00EE21A4"/>
    <w:pPr>
      <w:spacing w:after="0" w:line="240" w:lineRule="auto"/>
    </w:pPr>
    <w:rPr>
      <w:rFonts w:asciiTheme="minorHAnsi" w:hAnsiTheme="minorHAnsi"/>
      <w:b/>
      <w:color w:val="FF0000"/>
    </w:rPr>
  </w:style>
  <w:style w:type="character" w:customStyle="1" w:styleId="codeChar">
    <w:name w:val="code Char"/>
    <w:basedOn w:val="a0"/>
    <w:link w:val="code"/>
    <w:rsid w:val="00EE21A4"/>
    <w:rPr>
      <w:rFonts w:eastAsia="맑은 고딕" w:cs="맑은 고딕"/>
      <w:b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7B373B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B35E0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373B"/>
  </w:style>
  <w:style w:type="paragraph" w:styleId="20">
    <w:name w:val="toc 2"/>
    <w:basedOn w:val="a"/>
    <w:next w:val="a"/>
    <w:autoRedefine/>
    <w:uiPriority w:val="39"/>
    <w:unhideWhenUsed/>
    <w:rsid w:val="007B373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B373B"/>
    <w:pPr>
      <w:ind w:leftChars="400" w:left="850"/>
    </w:pPr>
  </w:style>
  <w:style w:type="character" w:styleId="af5">
    <w:name w:val="Hyperlink"/>
    <w:basedOn w:val="a0"/>
    <w:uiPriority w:val="99"/>
    <w:unhideWhenUsed/>
    <w:rsid w:val="007B373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32F2A-7FCC-428C-BD6C-A87289F7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</TotalTime>
  <Pages>14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이철민</dc:creator>
  <cp:keywords/>
  <cp:lastModifiedBy>el</cp:lastModifiedBy>
  <cp:revision>2</cp:revision>
  <dcterms:created xsi:type="dcterms:W3CDTF">2013-06-14T10:34:00Z</dcterms:created>
  <dcterms:modified xsi:type="dcterms:W3CDTF">2013-06-14T10:34:00Z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